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15B2" w14:textId="727DADE9" w:rsidR="00715661" w:rsidRDefault="00715661" w:rsidP="00B708CD">
      <w:pPr>
        <w:jc w:val="left"/>
        <w:rPr>
          <w:rFonts w:cs="Arial"/>
          <w:szCs w:val="28"/>
        </w:rPr>
      </w:pPr>
    </w:p>
    <w:p w14:paraId="0FA31F1D" w14:textId="77777777" w:rsidR="00DE6A46" w:rsidRPr="00DE6A46" w:rsidRDefault="00DE6A46" w:rsidP="00DE6A46">
      <w:pPr>
        <w:rPr>
          <w:rFonts w:cs="Arial"/>
          <w:szCs w:val="28"/>
        </w:rPr>
      </w:pPr>
    </w:p>
    <w:p w14:paraId="7FED6004" w14:textId="77777777" w:rsidR="00DE6A46" w:rsidRPr="00DE6A46" w:rsidRDefault="00DE6A46" w:rsidP="00DE6A46">
      <w:pPr>
        <w:rPr>
          <w:rFonts w:cs="Arial"/>
          <w:szCs w:val="28"/>
        </w:rPr>
      </w:pPr>
    </w:p>
    <w:p w14:paraId="50897A67" w14:textId="77777777" w:rsidR="00DE6A46" w:rsidRPr="00DE6A46" w:rsidRDefault="00DE6A46" w:rsidP="00DE6A46">
      <w:pPr>
        <w:rPr>
          <w:rFonts w:cs="Arial"/>
          <w:szCs w:val="28"/>
        </w:rPr>
      </w:pPr>
    </w:p>
    <w:p w14:paraId="4529B27C" w14:textId="5A85B9E1" w:rsidR="00DE6A46" w:rsidRPr="00DE6A46" w:rsidRDefault="00775775" w:rsidP="00DE6A46">
      <w:pPr>
        <w:rPr>
          <w:rFonts w:cs="Arial"/>
          <w:szCs w:val="28"/>
        </w:rPr>
      </w:pPr>
      <w:r w:rsidRPr="0066531B">
        <w:rPr>
          <w:rFonts w:cs="Arial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F8559" wp14:editId="32DDDE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13400" cy="5608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560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A79F" w14:textId="179FAA9E" w:rsidR="0066531B" w:rsidRPr="00E053E0" w:rsidRDefault="00923D0D" w:rsidP="0066531B">
                            <w:pPr>
                              <w:jc w:val="center"/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  <w:t>Ejercicio 03</w:t>
                            </w:r>
                            <w:r w:rsidR="0066531B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1CE14A5E" w14:textId="4C1BC7CD" w:rsidR="0066531B" w:rsidRPr="00E053E0" w:rsidRDefault="007A7005" w:rsidP="0066531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i/>
                                <w:sz w:val="40"/>
                                <w:szCs w:val="24"/>
                              </w:rPr>
                            </w:pPr>
                            <w:r w:rsidRPr="007A7005">
                              <w:rPr>
                                <w:rFonts w:cs="Arial"/>
                                <w:i/>
                                <w:sz w:val="32"/>
                                <w:szCs w:val="32"/>
                              </w:rPr>
                              <w:t>Conceptos</w:t>
                            </w:r>
                          </w:p>
                          <w:p w14:paraId="09EEB19F" w14:textId="77777777" w:rsidR="0066531B" w:rsidRPr="00E053E0" w:rsidRDefault="0066531B" w:rsidP="0066531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i/>
                                <w:sz w:val="40"/>
                                <w:szCs w:val="24"/>
                              </w:rPr>
                            </w:pPr>
                          </w:p>
                          <w:p w14:paraId="2520E074" w14:textId="77777777" w:rsidR="0066531B" w:rsidRPr="00E053E0" w:rsidRDefault="0066531B" w:rsidP="0066531B">
                            <w:pPr>
                              <w:spacing w:line="0" w:lineRule="atLeast"/>
                              <w:rPr>
                                <w:rFonts w:cs="Arial"/>
                                <w:sz w:val="40"/>
                                <w:szCs w:val="24"/>
                              </w:rPr>
                            </w:pPr>
                          </w:p>
                          <w:p w14:paraId="794F84C0" w14:textId="2539D1BC" w:rsidR="0066531B" w:rsidRPr="00E053E0" w:rsidRDefault="00837A73" w:rsidP="0066531B">
                            <w:pPr>
                              <w:jc w:val="left"/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Docente:</w:t>
                            </w:r>
                            <w:r w:rsidR="0066531B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F51A1F" w:rsidRPr="00F51A1F">
                              <w:rPr>
                                <w:rFonts w:cs="Arial"/>
                                <w:sz w:val="32"/>
                                <w:szCs w:val="32"/>
                              </w:rPr>
                              <w:t>M.I. Jesús Daniel Garza Camarena</w:t>
                            </w:r>
                          </w:p>
                          <w:p w14:paraId="7AA4A5F1" w14:textId="4B4DC715" w:rsidR="0066531B" w:rsidRPr="00E053E0" w:rsidRDefault="0066531B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Semestre: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F51A1F">
                              <w:rPr>
                                <w:rFonts w:cs="Arial"/>
                                <w:sz w:val="32"/>
                                <w:szCs w:val="32"/>
                              </w:rPr>
                              <w:t>agosto - diciembre 2021</w:t>
                            </w:r>
                          </w:p>
                          <w:p w14:paraId="197F19D8" w14:textId="77777777" w:rsidR="0066531B" w:rsidRPr="00E053E0" w:rsidRDefault="0066531B" w:rsidP="0066531B">
                            <w:pPr>
                              <w:spacing w:line="276" w:lineRule="auto"/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  <w:p w14:paraId="3C0F40B8" w14:textId="77777777" w:rsidR="0066531B" w:rsidRPr="00E053E0" w:rsidRDefault="0066531B" w:rsidP="0066531B">
                            <w:pP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Datos del alumno:</w:t>
                            </w:r>
                          </w:p>
                          <w:tbl>
                            <w:tblPr>
                              <w:tblStyle w:val="TableGrid"/>
                              <w:tblW w:w="86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2"/>
                              <w:gridCol w:w="2379"/>
                              <w:gridCol w:w="1675"/>
                            </w:tblGrid>
                            <w:tr w:rsidR="0066531B" w:rsidRPr="00E053E0" w14:paraId="30BFDF34" w14:textId="77777777" w:rsidTr="00775775">
                              <w:trPr>
                                <w:trHeight w:val="623"/>
                              </w:trPr>
                              <w:tc>
                                <w:tcPr>
                                  <w:tcW w:w="4562" w:type="dxa"/>
                                  <w:shd w:val="clear" w:color="auto" w:fill="00804A"/>
                                  <w:vAlign w:val="center"/>
                                </w:tcPr>
                                <w:p w14:paraId="3032B719" w14:textId="77777777" w:rsidR="0066531B" w:rsidRPr="00E053E0" w:rsidRDefault="0066531B" w:rsidP="0066531B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379" w:type="dxa"/>
                                  <w:shd w:val="clear" w:color="auto" w:fill="00804A"/>
                                  <w:vAlign w:val="center"/>
                                </w:tcPr>
                                <w:p w14:paraId="24A71546" w14:textId="77777777" w:rsidR="0066531B" w:rsidRPr="00E053E0" w:rsidRDefault="0066531B" w:rsidP="0066531B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Matrícula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00804A"/>
                                  <w:vAlign w:val="center"/>
                                </w:tcPr>
                                <w:p w14:paraId="38E7D414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>Carrera</w:t>
                                  </w:r>
                                </w:p>
                              </w:tc>
                            </w:tr>
                            <w:tr w:rsidR="0066531B" w:rsidRPr="00E053E0" w14:paraId="11653D13" w14:textId="77777777" w:rsidTr="00775775">
                              <w:trPr>
                                <w:trHeight w:val="777"/>
                              </w:trPr>
                              <w:tc>
                                <w:tcPr>
                                  <w:tcW w:w="4562" w:type="dxa"/>
                                  <w:vAlign w:val="center"/>
                                </w:tcPr>
                                <w:p w14:paraId="4BE2A2DC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eastAsia="Calibri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Eduardo Vicente Reyna Villela</w:t>
                                  </w:r>
                                </w:p>
                              </w:tc>
                              <w:tc>
                                <w:tcPr>
                                  <w:tcW w:w="2379" w:type="dxa"/>
                                  <w:vAlign w:val="center"/>
                                </w:tcPr>
                                <w:p w14:paraId="508EAB03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1868879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vAlign w:val="center"/>
                                </w:tcPr>
                                <w:p w14:paraId="0C436ACF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ITS</w:t>
                                  </w:r>
                                </w:p>
                              </w:tc>
                            </w:tr>
                          </w:tbl>
                          <w:p w14:paraId="73E4CC61" w14:textId="77777777" w:rsidR="0066531B" w:rsidRPr="00E053E0" w:rsidRDefault="0066531B" w:rsidP="0066531B">
                            <w:pP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</w:p>
                          <w:p w14:paraId="2B819435" w14:textId="29D2ECD1" w:rsidR="0066531B" w:rsidRPr="00E053E0" w:rsidRDefault="00AC0CEE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Frecuencia</w:t>
                            </w:r>
                            <w:r w:rsidR="0066531B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="0066531B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Jueves</w:t>
                            </w:r>
                          </w:p>
                          <w:p w14:paraId="251F8F8B" w14:textId="5B1CFA6A" w:rsidR="0066531B" w:rsidRDefault="0066531B" w:rsidP="0066531B">
                            <w:pPr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Hora: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</w:rPr>
                              <w:t>M</w:t>
                            </w:r>
                            <w:r w:rsidR="006821C1">
                              <w:rPr>
                                <w:rFonts w:cs="Arial"/>
                                <w:sz w:val="32"/>
                                <w:szCs w:val="32"/>
                              </w:rPr>
                              <w:t>4</w:t>
                            </w: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</w:rPr>
                              <w:t>-</w:t>
                            </w:r>
                            <w:r w:rsidR="006821C1">
                              <w:rPr>
                                <w:rFonts w:cs="Arial"/>
                                <w:sz w:val="32"/>
                                <w:szCs w:val="32"/>
                              </w:rPr>
                              <w:t>M6</w:t>
                            </w:r>
                          </w:p>
                          <w:p w14:paraId="2BEA47D6" w14:textId="18DE8E52" w:rsidR="00775775" w:rsidRPr="00E053E0" w:rsidRDefault="00775775" w:rsidP="00775775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Grupo</w:t>
                            </w: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91F19">
                              <w:rPr>
                                <w:rFonts w:cs="Arial"/>
                                <w:sz w:val="32"/>
                                <w:szCs w:val="32"/>
                              </w:rPr>
                              <w:t>001</w:t>
                            </w:r>
                          </w:p>
                          <w:p w14:paraId="55D29610" w14:textId="7195DB59" w:rsidR="00775775" w:rsidRPr="00E053E0" w:rsidRDefault="00AC0CEE" w:rsidP="00775775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No. De Lista</w:t>
                            </w:r>
                            <w:r w:rsidR="00775775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="00775775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  <w:p w14:paraId="01BF88A8" w14:textId="77777777" w:rsidR="00775775" w:rsidRPr="00E053E0" w:rsidRDefault="00775775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F8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2pt;height:441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" filled="f" stroked="f">
                <v:textbox>
                  <w:txbxContent>
                    <w:p w14:paraId="20C9A79F" w14:textId="179FAA9E" w:rsidR="0066531B" w:rsidRPr="00E053E0" w:rsidRDefault="00923D0D" w:rsidP="0066531B">
                      <w:pPr>
                        <w:jc w:val="center"/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  <w:t>Ejercicio 03</w:t>
                      </w:r>
                      <w:r w:rsidR="0066531B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1CE14A5E" w14:textId="4C1BC7CD" w:rsidR="0066531B" w:rsidRPr="00E053E0" w:rsidRDefault="007A7005" w:rsidP="0066531B">
                      <w:pPr>
                        <w:spacing w:line="240" w:lineRule="auto"/>
                        <w:jc w:val="center"/>
                        <w:rPr>
                          <w:rFonts w:cs="Arial"/>
                          <w:i/>
                          <w:sz w:val="40"/>
                          <w:szCs w:val="24"/>
                        </w:rPr>
                      </w:pPr>
                      <w:r w:rsidRPr="007A7005">
                        <w:rPr>
                          <w:rFonts w:cs="Arial"/>
                          <w:i/>
                          <w:sz w:val="32"/>
                          <w:szCs w:val="32"/>
                        </w:rPr>
                        <w:t>Conceptos</w:t>
                      </w:r>
                    </w:p>
                    <w:p w14:paraId="09EEB19F" w14:textId="77777777" w:rsidR="0066531B" w:rsidRPr="00E053E0" w:rsidRDefault="0066531B" w:rsidP="0066531B">
                      <w:pPr>
                        <w:spacing w:line="240" w:lineRule="auto"/>
                        <w:jc w:val="center"/>
                        <w:rPr>
                          <w:rFonts w:cs="Arial"/>
                          <w:i/>
                          <w:sz w:val="40"/>
                          <w:szCs w:val="24"/>
                        </w:rPr>
                      </w:pPr>
                    </w:p>
                    <w:p w14:paraId="2520E074" w14:textId="77777777" w:rsidR="0066531B" w:rsidRPr="00E053E0" w:rsidRDefault="0066531B" w:rsidP="0066531B">
                      <w:pPr>
                        <w:spacing w:line="0" w:lineRule="atLeast"/>
                        <w:rPr>
                          <w:rFonts w:cs="Arial"/>
                          <w:sz w:val="40"/>
                          <w:szCs w:val="24"/>
                        </w:rPr>
                      </w:pPr>
                    </w:p>
                    <w:p w14:paraId="794F84C0" w14:textId="2539D1BC" w:rsidR="0066531B" w:rsidRPr="00E053E0" w:rsidRDefault="00837A73" w:rsidP="0066531B">
                      <w:pPr>
                        <w:jc w:val="left"/>
                        <w:rPr>
                          <w:rFonts w:cs="Arial"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Docente:</w:t>
                      </w:r>
                      <w:r w:rsidR="0066531B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F51A1F" w:rsidRPr="00F51A1F">
                        <w:rPr>
                          <w:rFonts w:cs="Arial"/>
                          <w:sz w:val="32"/>
                          <w:szCs w:val="32"/>
                        </w:rPr>
                        <w:t>M.I. Jesús Daniel Garza Camarena</w:t>
                      </w:r>
                    </w:p>
                    <w:p w14:paraId="7AA4A5F1" w14:textId="4B4DC715" w:rsidR="0066531B" w:rsidRPr="00E053E0" w:rsidRDefault="0066531B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Semestre: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F51A1F">
                        <w:rPr>
                          <w:rFonts w:cs="Arial"/>
                          <w:sz w:val="32"/>
                          <w:szCs w:val="32"/>
                        </w:rPr>
                        <w:t>agosto - diciembre 2021</w:t>
                      </w:r>
                    </w:p>
                    <w:p w14:paraId="197F19D8" w14:textId="77777777" w:rsidR="0066531B" w:rsidRPr="00E053E0" w:rsidRDefault="0066531B" w:rsidP="0066531B">
                      <w:pPr>
                        <w:spacing w:line="276" w:lineRule="auto"/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  <w:p w14:paraId="3C0F40B8" w14:textId="77777777" w:rsidR="0066531B" w:rsidRPr="00E053E0" w:rsidRDefault="0066531B" w:rsidP="0066531B">
                      <w:pP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Datos del alumno:</w:t>
                      </w:r>
                    </w:p>
                    <w:tbl>
                      <w:tblPr>
                        <w:tblStyle w:val="TableGrid"/>
                        <w:tblW w:w="8616" w:type="dxa"/>
                        <w:tblLook w:val="04A0" w:firstRow="1" w:lastRow="0" w:firstColumn="1" w:lastColumn="0" w:noHBand="0" w:noVBand="1"/>
                      </w:tblPr>
                      <w:tblGrid>
                        <w:gridCol w:w="4562"/>
                        <w:gridCol w:w="2379"/>
                        <w:gridCol w:w="1675"/>
                      </w:tblGrid>
                      <w:tr w:rsidR="0066531B" w:rsidRPr="00E053E0" w14:paraId="30BFDF34" w14:textId="77777777" w:rsidTr="00775775">
                        <w:trPr>
                          <w:trHeight w:val="623"/>
                        </w:trPr>
                        <w:tc>
                          <w:tcPr>
                            <w:tcW w:w="4562" w:type="dxa"/>
                            <w:shd w:val="clear" w:color="auto" w:fill="00804A"/>
                            <w:vAlign w:val="center"/>
                          </w:tcPr>
                          <w:p w14:paraId="3032B719" w14:textId="77777777" w:rsidR="0066531B" w:rsidRPr="00E053E0" w:rsidRDefault="0066531B" w:rsidP="0066531B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379" w:type="dxa"/>
                            <w:shd w:val="clear" w:color="auto" w:fill="00804A"/>
                            <w:vAlign w:val="center"/>
                          </w:tcPr>
                          <w:p w14:paraId="24A71546" w14:textId="77777777" w:rsidR="0066531B" w:rsidRPr="00E053E0" w:rsidRDefault="0066531B" w:rsidP="0066531B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  <w:t>Matrícula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00804A"/>
                            <w:vAlign w:val="center"/>
                          </w:tcPr>
                          <w:p w14:paraId="38E7D414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Carrera</w:t>
                            </w:r>
                          </w:p>
                        </w:tc>
                      </w:tr>
                      <w:tr w:rsidR="0066531B" w:rsidRPr="00E053E0" w14:paraId="11653D13" w14:textId="77777777" w:rsidTr="00775775">
                        <w:trPr>
                          <w:trHeight w:val="777"/>
                        </w:trPr>
                        <w:tc>
                          <w:tcPr>
                            <w:tcW w:w="4562" w:type="dxa"/>
                            <w:vAlign w:val="center"/>
                          </w:tcPr>
                          <w:p w14:paraId="4BE2A2DC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sz w:val="32"/>
                                <w:szCs w:val="32"/>
                                <w:lang w:val="es-ES"/>
                              </w:rPr>
                              <w:t>Eduardo Vicente Reyna Villela</w:t>
                            </w:r>
                          </w:p>
                        </w:tc>
                        <w:tc>
                          <w:tcPr>
                            <w:tcW w:w="2379" w:type="dxa"/>
                            <w:vAlign w:val="center"/>
                          </w:tcPr>
                          <w:p w14:paraId="508EAB03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  <w:t>1868879</w:t>
                            </w:r>
                          </w:p>
                        </w:tc>
                        <w:tc>
                          <w:tcPr>
                            <w:tcW w:w="1675" w:type="dxa"/>
                            <w:vAlign w:val="center"/>
                          </w:tcPr>
                          <w:p w14:paraId="0C436ACF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  <w:t>ITS</w:t>
                            </w:r>
                          </w:p>
                        </w:tc>
                      </w:tr>
                    </w:tbl>
                    <w:p w14:paraId="73E4CC61" w14:textId="77777777" w:rsidR="0066531B" w:rsidRPr="00E053E0" w:rsidRDefault="0066531B" w:rsidP="0066531B">
                      <w:pP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</w:pPr>
                    </w:p>
                    <w:p w14:paraId="2B819435" w14:textId="29D2ECD1" w:rsidR="0066531B" w:rsidRPr="00E053E0" w:rsidRDefault="00AC0CEE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Frecuencia</w:t>
                      </w:r>
                      <w:r w:rsidR="0066531B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="0066531B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Jueves</w:t>
                      </w:r>
                    </w:p>
                    <w:p w14:paraId="251F8F8B" w14:textId="5B1CFA6A" w:rsidR="0066531B" w:rsidRDefault="0066531B" w:rsidP="0066531B">
                      <w:pPr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Hora: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Pr="00E053E0">
                        <w:rPr>
                          <w:rFonts w:cs="Arial"/>
                          <w:sz w:val="32"/>
                          <w:szCs w:val="32"/>
                        </w:rPr>
                        <w:t>M</w:t>
                      </w:r>
                      <w:r w:rsidR="006821C1">
                        <w:rPr>
                          <w:rFonts w:cs="Arial"/>
                          <w:sz w:val="32"/>
                          <w:szCs w:val="32"/>
                        </w:rPr>
                        <w:t>4</w:t>
                      </w:r>
                      <w:r w:rsidRPr="00E053E0">
                        <w:rPr>
                          <w:rFonts w:cs="Arial"/>
                          <w:sz w:val="32"/>
                          <w:szCs w:val="32"/>
                        </w:rPr>
                        <w:t>-</w:t>
                      </w:r>
                      <w:r w:rsidR="006821C1">
                        <w:rPr>
                          <w:rFonts w:cs="Arial"/>
                          <w:sz w:val="32"/>
                          <w:szCs w:val="32"/>
                        </w:rPr>
                        <w:t>M6</w:t>
                      </w:r>
                    </w:p>
                    <w:p w14:paraId="2BEA47D6" w14:textId="18DE8E52" w:rsidR="00775775" w:rsidRPr="00E053E0" w:rsidRDefault="00775775" w:rsidP="00775775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Grupo</w:t>
                      </w: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891F19">
                        <w:rPr>
                          <w:rFonts w:cs="Arial"/>
                          <w:sz w:val="32"/>
                          <w:szCs w:val="32"/>
                        </w:rPr>
                        <w:t>001</w:t>
                      </w:r>
                    </w:p>
                    <w:p w14:paraId="55D29610" w14:textId="7195DB59" w:rsidR="00775775" w:rsidRPr="00E053E0" w:rsidRDefault="00AC0CEE" w:rsidP="00775775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No. De Lista</w:t>
                      </w:r>
                      <w:r w:rsidR="00775775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="00775775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38</w:t>
                      </w:r>
                    </w:p>
                    <w:p w14:paraId="01BF88A8" w14:textId="77777777" w:rsidR="00775775" w:rsidRPr="00E053E0" w:rsidRDefault="00775775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BB11C8E" w14:textId="77777777" w:rsidR="00DE6A46" w:rsidRPr="00DE6A46" w:rsidRDefault="00DE6A46" w:rsidP="00DE6A46">
      <w:pPr>
        <w:rPr>
          <w:rFonts w:cs="Arial"/>
          <w:szCs w:val="28"/>
        </w:rPr>
      </w:pPr>
    </w:p>
    <w:p w14:paraId="04A167CE" w14:textId="77777777" w:rsidR="00E3548B" w:rsidRDefault="00E3548B" w:rsidP="00DE6A46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3F17F2D2" w14:textId="77777777" w:rsidR="00094C8A" w:rsidRDefault="00094C8A" w:rsidP="004B15F7">
      <w:pPr>
        <w:jc w:val="center"/>
        <w:rPr>
          <w:rFonts w:cs="Arial"/>
          <w:b/>
          <w:bCs/>
          <w:sz w:val="36"/>
          <w:szCs w:val="40"/>
        </w:rPr>
      </w:pPr>
    </w:p>
    <w:p w14:paraId="19AC5D92" w14:textId="26DF7288" w:rsidR="00D877BF" w:rsidRDefault="00D877BF" w:rsidP="00D877BF">
      <w:pPr>
        <w:pStyle w:val="Heading1"/>
        <w:rPr>
          <w:lang w:eastAsia="es-MX"/>
        </w:rPr>
      </w:pPr>
      <w:r w:rsidRPr="00D877BF">
        <w:rPr>
          <w:lang w:eastAsia="es-MX"/>
        </w:rPr>
        <w:t>Código</w:t>
      </w:r>
    </w:p>
    <w:p w14:paraId="4EC463A6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</w:t>
      </w:r>
    </w:p>
    <w:p w14:paraId="5F2FBFAE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Nombre: Eduardo Vicente Reyna Villela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14:paraId="45D95106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Hora clase: M4-M6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14:paraId="3D0632B7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Día: Jueves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14:paraId="31D460A9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N° de lista:                                     *</w:t>
      </w:r>
    </w:p>
    <w:p w14:paraId="3B8D067E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N° de Equipo: No aplica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*</w:t>
      </w:r>
    </w:p>
    <w:p w14:paraId="2C3ED41C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Dispositivo: Atmega328P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14:paraId="015C02D4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Rev: 1.0                                         *</w:t>
      </w:r>
    </w:p>
    <w:p w14:paraId="41E52B86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Propósito de la actividad:                       *</w:t>
      </w:r>
    </w:p>
    <w:p w14:paraId="0FC3897A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Conoder y saber utilizar las pull up y pull down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14:paraId="5B7DCB6F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               Fecha: 26/08/2021 *</w:t>
      </w:r>
    </w:p>
    <w:p w14:paraId="03F2516C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***************************************************/</w:t>
      </w:r>
    </w:p>
    <w:p w14:paraId="022A4586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9DC61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7483FA5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1000000UL</w:t>
      </w:r>
    </w:p>
    <w:p w14:paraId="69BE759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&lt;util/delay.h&gt;</w:t>
      </w:r>
    </w:p>
    <w:p w14:paraId="4AB1AA6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E2D9A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</w:p>
    <w:p w14:paraId="45C4CA4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SW_0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PIND0</w:t>
      </w:r>
    </w:p>
    <w:p w14:paraId="29904A1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SW_1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PIND1</w:t>
      </w:r>
    </w:p>
    <w:p w14:paraId="1F769DA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SW_2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PIND2</w:t>
      </w:r>
    </w:p>
    <w:p w14:paraId="248B1F4F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SW_3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PIND3</w:t>
      </w:r>
    </w:p>
    <w:p w14:paraId="083CD50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SW_4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PIND4</w:t>
      </w:r>
    </w:p>
    <w:p w14:paraId="20C5DB7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SW_5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PIND5</w:t>
      </w:r>
    </w:p>
    <w:p w14:paraId="61804CB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0C4AC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</w:p>
    <w:p w14:paraId="7C9D412D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PORTB0</w:t>
      </w:r>
    </w:p>
    <w:p w14:paraId="37DA64D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PORTB1</w:t>
      </w:r>
    </w:p>
    <w:p w14:paraId="505B71EF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LED2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PORTB2</w:t>
      </w:r>
    </w:p>
    <w:p w14:paraId="5F2EB1E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LED3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PORTB3</w:t>
      </w:r>
    </w:p>
    <w:p w14:paraId="1D6B706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LED4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PORTB4</w:t>
      </w:r>
    </w:p>
    <w:p w14:paraId="3DC369C5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LED5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PORTB5</w:t>
      </w:r>
    </w:p>
    <w:p w14:paraId="0CBD825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3CDF1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init_ports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346B59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B14BF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BBB147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18CAEE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init_ports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D1EEA60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6123486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5D5BE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LEDS = SWITCHES</w:t>
      </w:r>
    </w:p>
    <w:p w14:paraId="1A95A46E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D1D198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 UP</w:t>
      </w:r>
    </w:p>
    <w:p w14:paraId="0162B8EC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usa una macro para verificar si el puerto está en LOW para encender el primer LED</w:t>
      </w:r>
    </w:p>
    <w:p w14:paraId="435CDD39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 esta forma funciona bien ya que como el switch está en HIGH no se enciende el LED hasta que esté en LOW (activando el switch por la pull-up)</w:t>
      </w:r>
    </w:p>
    <w:p w14:paraId="5C9FA2F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--&gt; SWITCH &amp; ( _BV(SW_0) ) == 0 --&gt; SWITCH &amp; ( 1 &lt;&lt; SW_0 ) == 0</w:t>
      </w:r>
    </w:p>
    <w:p w14:paraId="733C633A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B7A56C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521C18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0C81EF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E1970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A6B9BE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495EF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2CBEB7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415ED2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836F93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003478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DB3D9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DD68AE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A9B402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0F893D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4BCB1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5BBD99F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2988A8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107D1E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0CA23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B7651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DAE89D5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BEAA617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F2A7F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232A0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310A40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070F3E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PUL DOWN</w:t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18491B6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7AD841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6B0D38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8B08B5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DF18A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4C2469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0C19F87A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B5E24F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BC8D2A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D806D0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2E2BD0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F7A33D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E22D26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EDE45F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95F0A8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1E2278E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B8472A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2E865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AE4C17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4DF213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F090D5E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52D4AC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B59857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6A1EA85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CAEAA8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3D128C8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6406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2B238D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A3A6BCA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45F14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4558C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init_ports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6AAD8B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69087A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Entradas</w:t>
      </w:r>
    </w:p>
    <w:p w14:paraId="61B03F65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14:paraId="417CF4F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71CE5117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pull-up</w:t>
      </w:r>
    </w:p>
    <w:p w14:paraId="1309C363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899735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1EA0022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SWITCH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SW_5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pull-down</w:t>
      </w:r>
    </w:p>
    <w:p w14:paraId="7913EF3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CCC18A6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Salidas</w:t>
      </w:r>
    </w:p>
    <w:p w14:paraId="0CDA56E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F437630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19ECB9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LED0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LED1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LED2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apagadas - source</w:t>
      </w:r>
    </w:p>
    <w:p w14:paraId="5F9B5484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5062797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829AB51" w14:textId="77777777" w:rsidR="002E4B31" w:rsidRP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LEDS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LED3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LED4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_BV(</w:t>
      </w:r>
      <w:r w:rsidRPr="002E4B3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LED5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E4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E4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E4B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apagadas - sink</w:t>
      </w:r>
    </w:p>
    <w:p w14:paraId="319E05A3" w14:textId="77777777" w:rsidR="002E4B31" w:rsidRDefault="002E4B31" w:rsidP="002E4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398746" w14:textId="77777777" w:rsidR="00D877BF" w:rsidRPr="00D877BF" w:rsidRDefault="00D877BF" w:rsidP="00D877BF">
      <w:pPr>
        <w:rPr>
          <w:lang w:eastAsia="es-MX"/>
        </w:rPr>
      </w:pPr>
    </w:p>
    <w:p w14:paraId="4D7D7B51" w14:textId="77777777" w:rsidR="002E4B31" w:rsidRDefault="002E4B31" w:rsidP="00D877BF">
      <w:pPr>
        <w:pStyle w:val="Heading1"/>
        <w:rPr>
          <w:lang w:eastAsia="es-MX"/>
        </w:rPr>
      </w:pPr>
      <w:r>
        <w:rPr>
          <w:lang w:eastAsia="es-MX"/>
        </w:rPr>
        <w:br w:type="page"/>
      </w:r>
    </w:p>
    <w:p w14:paraId="048E5F51" w14:textId="42D3AC15" w:rsidR="00D877BF" w:rsidRDefault="00D877BF" w:rsidP="00D877BF">
      <w:pPr>
        <w:pStyle w:val="Heading1"/>
        <w:rPr>
          <w:lang w:eastAsia="es-MX"/>
        </w:rPr>
      </w:pPr>
      <w:r w:rsidRPr="00D877BF">
        <w:rPr>
          <w:lang w:eastAsia="es-MX"/>
        </w:rPr>
        <w:lastRenderedPageBreak/>
        <w:t>Imagen del esquemático</w:t>
      </w:r>
    </w:p>
    <w:p w14:paraId="28173C30" w14:textId="47B77023" w:rsidR="002E4B31" w:rsidRPr="002E4B31" w:rsidRDefault="00573BA3" w:rsidP="002E4B31">
      <w:pPr>
        <w:rPr>
          <w:lang w:eastAsia="es-MX"/>
        </w:rPr>
      </w:pPr>
      <w:r>
        <w:rPr>
          <w:noProof/>
        </w:rPr>
        <w:drawing>
          <wp:inline distT="0" distB="0" distL="0" distR="0" wp14:anchorId="6355DAC2" wp14:editId="409F63A5">
            <wp:extent cx="5612130" cy="394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989" w14:textId="77777777" w:rsidR="00573BA3" w:rsidRDefault="00573BA3" w:rsidP="00D877BF">
      <w:pPr>
        <w:pStyle w:val="Heading1"/>
        <w:rPr>
          <w:lang w:eastAsia="es-MX"/>
        </w:rPr>
      </w:pPr>
      <w:r>
        <w:rPr>
          <w:lang w:eastAsia="es-MX"/>
        </w:rPr>
        <w:br w:type="page"/>
      </w:r>
    </w:p>
    <w:p w14:paraId="2ED50A90" w14:textId="543ED392" w:rsidR="00195CEA" w:rsidRDefault="00D877BF" w:rsidP="00D877BF">
      <w:pPr>
        <w:pStyle w:val="Heading1"/>
        <w:rPr>
          <w:lang w:eastAsia="es-MX"/>
        </w:rPr>
      </w:pPr>
      <w:r w:rsidRPr="00D877BF">
        <w:rPr>
          <w:lang w:eastAsia="es-MX"/>
        </w:rPr>
        <w:lastRenderedPageBreak/>
        <w:t>Simulación en TINKERCAD o proteus</w:t>
      </w:r>
    </w:p>
    <w:p w14:paraId="094769F9" w14:textId="2738EB89" w:rsidR="00573BA3" w:rsidRPr="00573BA3" w:rsidRDefault="00573BA3" w:rsidP="00573BA3">
      <w:pPr>
        <w:rPr>
          <w:lang w:eastAsia="es-MX"/>
        </w:rPr>
      </w:pPr>
      <w:r>
        <w:rPr>
          <w:lang w:eastAsia="es-MX"/>
        </w:rPr>
        <w:t>Se encuentra en archivos</w:t>
      </w:r>
    </w:p>
    <w:sectPr w:rsidR="00573BA3" w:rsidRPr="00573BA3" w:rsidSect="00A918B3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211E" w14:textId="77777777" w:rsidR="009F1D78" w:rsidRDefault="009F1D78" w:rsidP="004E2E67">
      <w:pPr>
        <w:spacing w:line="240" w:lineRule="auto"/>
      </w:pPr>
      <w:r>
        <w:separator/>
      </w:r>
    </w:p>
  </w:endnote>
  <w:endnote w:type="continuationSeparator" w:id="0">
    <w:p w14:paraId="5C580FDD" w14:textId="77777777" w:rsidR="009F1D78" w:rsidRDefault="009F1D78" w:rsidP="004E2E67">
      <w:pPr>
        <w:spacing w:line="240" w:lineRule="auto"/>
      </w:pPr>
      <w:r>
        <w:continuationSeparator/>
      </w:r>
    </w:p>
  </w:endnote>
  <w:endnote w:type="continuationNotice" w:id="1">
    <w:p w14:paraId="06CDAE22" w14:textId="77777777" w:rsidR="009F1D78" w:rsidRDefault="009F1D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E30B" w14:textId="30DEBC68" w:rsidR="008D565B" w:rsidRDefault="00A70B75" w:rsidP="004A00B0">
    <w:pPr>
      <w:pStyle w:val="Footer"/>
      <w:jc w:val="right"/>
    </w:pPr>
    <w:r>
      <w:t xml:space="preserve">San Nicolás de los Garza, NL a </w:t>
    </w:r>
    <w:r w:rsidR="008D565B">
      <w:t>martes, 20 de julio de 2021</w:t>
    </w:r>
    <w:r w:rsidR="008D565B">
      <w:rPr>
        <w:rFonts w:ascii="Calibri" w:hAnsi="Calibri" w:cs="Times New Roman"/>
        <w:noProof/>
        <w:sz w:val="3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3D9F99" wp14:editId="7F209A3A">
              <wp:simplePos x="0" y="0"/>
              <wp:positionH relativeFrom="margin">
                <wp:align>center</wp:align>
              </wp:positionH>
              <wp:positionV relativeFrom="paragraph">
                <wp:posOffset>-293914</wp:posOffset>
              </wp:positionV>
              <wp:extent cx="6767946" cy="70168"/>
              <wp:effectExtent l="0" t="0" r="13970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7946" cy="70168"/>
                      </a:xfrm>
                      <a:prstGeom prst="rect">
                        <a:avLst/>
                      </a:prstGeom>
                      <a:solidFill>
                        <a:srgbClr val="00804A"/>
                      </a:solidFill>
                      <a:ln>
                        <a:solidFill>
                          <a:srgbClr val="00804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D9AA2E" id="Rectangle 4" o:spid="_x0000_s1026" style="position:absolute;margin-left:0;margin-top:-23.15pt;width:532.9pt;height:5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" fillcolor="#00804a" strokecolor="#00804a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AE7C" w14:textId="77777777" w:rsidR="009F1D78" w:rsidRDefault="009F1D78" w:rsidP="004E2E67">
      <w:pPr>
        <w:spacing w:line="240" w:lineRule="auto"/>
      </w:pPr>
      <w:r>
        <w:separator/>
      </w:r>
    </w:p>
  </w:footnote>
  <w:footnote w:type="continuationSeparator" w:id="0">
    <w:p w14:paraId="056482F9" w14:textId="77777777" w:rsidR="009F1D78" w:rsidRDefault="009F1D78" w:rsidP="004E2E67">
      <w:pPr>
        <w:spacing w:line="240" w:lineRule="auto"/>
      </w:pPr>
      <w:r>
        <w:continuationSeparator/>
      </w:r>
    </w:p>
  </w:footnote>
  <w:footnote w:type="continuationNotice" w:id="1">
    <w:p w14:paraId="5478A51A" w14:textId="77777777" w:rsidR="009F1D78" w:rsidRDefault="009F1D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D490" w14:textId="77777777" w:rsidR="00A918B3" w:rsidRDefault="007346B6">
    <w:pPr>
      <w:pStyle w:val="Header"/>
    </w:pPr>
    <w:r>
      <w:rPr>
        <w:rFonts w:cs="Arial"/>
        <w:noProof/>
        <w:szCs w:val="28"/>
      </w:rPr>
      <w:drawing>
        <wp:anchor distT="0" distB="0" distL="114300" distR="114300" simplePos="0" relativeHeight="251669504" behindDoc="0" locked="0" layoutInCell="1" allowOverlap="1" wp14:anchorId="23191FDB" wp14:editId="15E7E243">
          <wp:simplePos x="0" y="0"/>
          <wp:positionH relativeFrom="leftMargin">
            <wp:align>right</wp:align>
          </wp:positionH>
          <wp:positionV relativeFrom="margin">
            <wp:posOffset>-849630</wp:posOffset>
          </wp:positionV>
          <wp:extent cx="694276" cy="6876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670" b="21499"/>
                  <a:stretch/>
                </pic:blipFill>
                <pic:spPr bwMode="auto">
                  <a:xfrm>
                    <a:off x="0" y="0"/>
                    <a:ext cx="694276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szCs w:val="28"/>
      </w:rPr>
      <w:drawing>
        <wp:anchor distT="0" distB="0" distL="114300" distR="114300" simplePos="0" relativeHeight="251677696" behindDoc="0" locked="0" layoutInCell="1" allowOverlap="1" wp14:anchorId="7BDFE5AD" wp14:editId="577B06AC">
          <wp:simplePos x="0" y="0"/>
          <wp:positionH relativeFrom="rightMargin">
            <wp:align>left</wp:align>
          </wp:positionH>
          <wp:positionV relativeFrom="topMargin">
            <wp:posOffset>75565</wp:posOffset>
          </wp:positionV>
          <wp:extent cx="516255" cy="685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25BBD2D2" wp14:editId="31939011">
              <wp:simplePos x="0" y="0"/>
              <wp:positionH relativeFrom="margin">
                <wp:align>center</wp:align>
              </wp:positionH>
              <wp:positionV relativeFrom="paragraph">
                <wp:posOffset>-376555</wp:posOffset>
              </wp:positionV>
              <wp:extent cx="4745990" cy="799465"/>
              <wp:effectExtent l="0" t="0" r="0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599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27A849" w14:textId="77777777" w:rsidR="00B86761" w:rsidRDefault="00B86761" w:rsidP="00462718">
                          <w:pPr>
                            <w:spacing w:line="240" w:lineRule="auto"/>
                            <w:jc w:val="center"/>
                          </w:pPr>
                          <w:r>
                            <w:t>Universidad Autónoma de Nuevo León</w:t>
                          </w:r>
                        </w:p>
                        <w:p w14:paraId="786FD581" w14:textId="77777777" w:rsidR="00B86761" w:rsidRDefault="00B86761" w:rsidP="003C7469">
                          <w:pPr>
                            <w:jc w:val="center"/>
                          </w:pPr>
                          <w:r>
                            <w:t>Facultad de Ingeniería Mecánica y Eléctrica</w:t>
                          </w:r>
                        </w:p>
                        <w:p w14:paraId="755E9FA9" w14:textId="2158B5A5" w:rsidR="00541B8E" w:rsidRPr="00627150" w:rsidRDefault="006821C1" w:rsidP="00541B8E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Controladores y Microcontroladores Lógicos Programables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BBD2D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29.65pt;width:373.7pt;height:62.9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" filled="f" stroked="f">
              <v:textbox>
                <w:txbxContent>
                  <w:p w14:paraId="5C27A849" w14:textId="77777777" w:rsidR="00B86761" w:rsidRDefault="00B86761" w:rsidP="00462718">
                    <w:pPr>
                      <w:spacing w:line="240" w:lineRule="auto"/>
                      <w:jc w:val="center"/>
                    </w:pPr>
                    <w:r>
                      <w:t>Universidad Autónoma de Nuevo León</w:t>
                    </w:r>
                  </w:p>
                  <w:p w14:paraId="786FD581" w14:textId="77777777" w:rsidR="00B86761" w:rsidRDefault="00B86761" w:rsidP="003C7469">
                    <w:pPr>
                      <w:jc w:val="center"/>
                    </w:pPr>
                    <w:r>
                      <w:t>Facultad de Ingeniería Mecánica y Eléctrica</w:t>
                    </w:r>
                  </w:p>
                  <w:p w14:paraId="755E9FA9" w14:textId="2158B5A5" w:rsidR="00541B8E" w:rsidRPr="00627150" w:rsidRDefault="006821C1" w:rsidP="00541B8E">
                    <w:pPr>
                      <w:spacing w:line="24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Controladores y Microcontroladores Lógicos Programables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hAnsi="Calibri" w:cs="Times New Roman"/>
        <w:noProof/>
        <w:sz w:val="36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0AA47C" wp14:editId="759D7ADE">
              <wp:simplePos x="0" y="0"/>
              <wp:positionH relativeFrom="margin">
                <wp:align>center</wp:align>
              </wp:positionH>
              <wp:positionV relativeFrom="paragraph">
                <wp:posOffset>351155</wp:posOffset>
              </wp:positionV>
              <wp:extent cx="6767946" cy="70168"/>
              <wp:effectExtent l="0" t="0" r="13970" b="254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7946" cy="70168"/>
                      </a:xfrm>
                      <a:prstGeom prst="rect">
                        <a:avLst/>
                      </a:prstGeom>
                      <a:solidFill>
                        <a:srgbClr val="00804A"/>
                      </a:solidFill>
                      <a:ln>
                        <a:solidFill>
                          <a:srgbClr val="00804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7B968" id="Rectangle 3" o:spid="_x0000_s1026" style="position:absolute;margin-left:0;margin-top:27.65pt;width:532.9pt;height:5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" fillcolor="#00804a" strokecolor="#00804a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EDB"/>
    <w:multiLevelType w:val="hybridMultilevel"/>
    <w:tmpl w:val="DDDA81E4"/>
    <w:lvl w:ilvl="0" w:tplc="1FE880C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4C3"/>
    <w:multiLevelType w:val="hybridMultilevel"/>
    <w:tmpl w:val="8E64F7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6C0"/>
    <w:multiLevelType w:val="hybridMultilevel"/>
    <w:tmpl w:val="DDB85B46"/>
    <w:lvl w:ilvl="0" w:tplc="10E6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5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2A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B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41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2D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C9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27F"/>
    <w:multiLevelType w:val="hybridMultilevel"/>
    <w:tmpl w:val="FC7A6F34"/>
    <w:lvl w:ilvl="0" w:tplc="A948B6B2">
      <w:start w:val="1"/>
      <w:numFmt w:val="bullet"/>
      <w:lvlText w:val=""/>
      <w:lvlJc w:val="left"/>
      <w:pPr>
        <w:ind w:left="6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4" w15:restartNumberingAfterBreak="0">
    <w:nsid w:val="2FE47F61"/>
    <w:multiLevelType w:val="hybridMultilevel"/>
    <w:tmpl w:val="012A04B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1151E7F"/>
    <w:multiLevelType w:val="hybridMultilevel"/>
    <w:tmpl w:val="325A1514"/>
    <w:lvl w:ilvl="0" w:tplc="A948B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D586E"/>
    <w:multiLevelType w:val="hybridMultilevel"/>
    <w:tmpl w:val="5F3ACBC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B974363"/>
    <w:multiLevelType w:val="hybridMultilevel"/>
    <w:tmpl w:val="C7D6D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0D1F"/>
    <w:multiLevelType w:val="hybridMultilevel"/>
    <w:tmpl w:val="23FA933C"/>
    <w:lvl w:ilvl="0" w:tplc="A948B6B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65D38"/>
    <w:multiLevelType w:val="multilevel"/>
    <w:tmpl w:val="F95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B63FC"/>
    <w:multiLevelType w:val="hybridMultilevel"/>
    <w:tmpl w:val="87D8F3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F3395"/>
    <w:multiLevelType w:val="hybridMultilevel"/>
    <w:tmpl w:val="8384F4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777B"/>
    <w:multiLevelType w:val="hybridMultilevel"/>
    <w:tmpl w:val="04A47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0FCE"/>
    <w:multiLevelType w:val="hybridMultilevel"/>
    <w:tmpl w:val="87D8F3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676C4"/>
    <w:multiLevelType w:val="hybridMultilevel"/>
    <w:tmpl w:val="1C2C29E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EF90C8D"/>
    <w:multiLevelType w:val="hybridMultilevel"/>
    <w:tmpl w:val="3BA0BBB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F085FF1"/>
    <w:multiLevelType w:val="hybridMultilevel"/>
    <w:tmpl w:val="E54AFF7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080229D"/>
    <w:multiLevelType w:val="hybridMultilevel"/>
    <w:tmpl w:val="628054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EC0153"/>
    <w:multiLevelType w:val="hybridMultilevel"/>
    <w:tmpl w:val="19AE8B94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EF01978"/>
    <w:multiLevelType w:val="hybridMultilevel"/>
    <w:tmpl w:val="8F461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7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9"/>
  </w:num>
  <w:num w:numId="15">
    <w:abstractNumId w:val="10"/>
  </w:num>
  <w:num w:numId="16">
    <w:abstractNumId w:val="17"/>
  </w:num>
  <w:num w:numId="17">
    <w:abstractNumId w:val="0"/>
  </w:num>
  <w:num w:numId="18">
    <w:abstractNumId w:val="13"/>
  </w:num>
  <w:num w:numId="19">
    <w:abstractNumId w:val="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17"/>
    <w:rsid w:val="0000341B"/>
    <w:rsid w:val="00005323"/>
    <w:rsid w:val="00016777"/>
    <w:rsid w:val="00021FEE"/>
    <w:rsid w:val="00030792"/>
    <w:rsid w:val="000430F4"/>
    <w:rsid w:val="00045054"/>
    <w:rsid w:val="00065669"/>
    <w:rsid w:val="00074F4B"/>
    <w:rsid w:val="000769FE"/>
    <w:rsid w:val="00082063"/>
    <w:rsid w:val="00093F40"/>
    <w:rsid w:val="00094C8A"/>
    <w:rsid w:val="000D794D"/>
    <w:rsid w:val="000E2A3C"/>
    <w:rsid w:val="000F6DEE"/>
    <w:rsid w:val="00101D07"/>
    <w:rsid w:val="00117855"/>
    <w:rsid w:val="0013784D"/>
    <w:rsid w:val="00141EDC"/>
    <w:rsid w:val="001445A7"/>
    <w:rsid w:val="00155CE1"/>
    <w:rsid w:val="00156132"/>
    <w:rsid w:val="00162F3D"/>
    <w:rsid w:val="00163EC1"/>
    <w:rsid w:val="00173012"/>
    <w:rsid w:val="00176C3F"/>
    <w:rsid w:val="00181797"/>
    <w:rsid w:val="001849C9"/>
    <w:rsid w:val="00185518"/>
    <w:rsid w:val="00186922"/>
    <w:rsid w:val="00195CEA"/>
    <w:rsid w:val="001B279D"/>
    <w:rsid w:val="001C430C"/>
    <w:rsid w:val="001C7CC3"/>
    <w:rsid w:val="001D0CEF"/>
    <w:rsid w:val="001E47C8"/>
    <w:rsid w:val="001F363F"/>
    <w:rsid w:val="001F7283"/>
    <w:rsid w:val="0021340D"/>
    <w:rsid w:val="00222D79"/>
    <w:rsid w:val="00232DD3"/>
    <w:rsid w:val="00241385"/>
    <w:rsid w:val="00284D61"/>
    <w:rsid w:val="00292F77"/>
    <w:rsid w:val="002A00B7"/>
    <w:rsid w:val="002A7667"/>
    <w:rsid w:val="002B3124"/>
    <w:rsid w:val="002B5817"/>
    <w:rsid w:val="002B66E7"/>
    <w:rsid w:val="002C1BDA"/>
    <w:rsid w:val="002C523D"/>
    <w:rsid w:val="002D7C44"/>
    <w:rsid w:val="002D7D56"/>
    <w:rsid w:val="002E0A80"/>
    <w:rsid w:val="002E4B31"/>
    <w:rsid w:val="003003CD"/>
    <w:rsid w:val="0033460F"/>
    <w:rsid w:val="00340D21"/>
    <w:rsid w:val="00343B23"/>
    <w:rsid w:val="00343B3A"/>
    <w:rsid w:val="0034519A"/>
    <w:rsid w:val="00364370"/>
    <w:rsid w:val="003707DF"/>
    <w:rsid w:val="00375203"/>
    <w:rsid w:val="0039099A"/>
    <w:rsid w:val="003929FC"/>
    <w:rsid w:val="003C66BB"/>
    <w:rsid w:val="003C6F1A"/>
    <w:rsid w:val="003C7469"/>
    <w:rsid w:val="003E0C0B"/>
    <w:rsid w:val="003E30B9"/>
    <w:rsid w:val="003F28FE"/>
    <w:rsid w:val="00404487"/>
    <w:rsid w:val="004051C4"/>
    <w:rsid w:val="0040765D"/>
    <w:rsid w:val="00410058"/>
    <w:rsid w:val="004132BB"/>
    <w:rsid w:val="0041532A"/>
    <w:rsid w:val="0043172B"/>
    <w:rsid w:val="00436505"/>
    <w:rsid w:val="00444E2A"/>
    <w:rsid w:val="0045002B"/>
    <w:rsid w:val="00462718"/>
    <w:rsid w:val="00462E4A"/>
    <w:rsid w:val="004653BE"/>
    <w:rsid w:val="0047145E"/>
    <w:rsid w:val="00481381"/>
    <w:rsid w:val="00481F6B"/>
    <w:rsid w:val="004962B3"/>
    <w:rsid w:val="004A00B0"/>
    <w:rsid w:val="004A6B1D"/>
    <w:rsid w:val="004A7941"/>
    <w:rsid w:val="004B15F7"/>
    <w:rsid w:val="004B3E56"/>
    <w:rsid w:val="004B4CD7"/>
    <w:rsid w:val="004B69AE"/>
    <w:rsid w:val="004C138E"/>
    <w:rsid w:val="004C6542"/>
    <w:rsid w:val="004E2E67"/>
    <w:rsid w:val="004E3B17"/>
    <w:rsid w:val="004F00EF"/>
    <w:rsid w:val="00515A1B"/>
    <w:rsid w:val="00515B33"/>
    <w:rsid w:val="00522D70"/>
    <w:rsid w:val="00532D58"/>
    <w:rsid w:val="00541B8E"/>
    <w:rsid w:val="005522E7"/>
    <w:rsid w:val="005726F0"/>
    <w:rsid w:val="00573BA3"/>
    <w:rsid w:val="00575A61"/>
    <w:rsid w:val="005774F2"/>
    <w:rsid w:val="0058261F"/>
    <w:rsid w:val="00582EF2"/>
    <w:rsid w:val="005972A0"/>
    <w:rsid w:val="005B4002"/>
    <w:rsid w:val="005B7546"/>
    <w:rsid w:val="005B7B78"/>
    <w:rsid w:val="005D628B"/>
    <w:rsid w:val="005E21EB"/>
    <w:rsid w:val="005F048F"/>
    <w:rsid w:val="005F4EA2"/>
    <w:rsid w:val="005F553E"/>
    <w:rsid w:val="00600330"/>
    <w:rsid w:val="00603077"/>
    <w:rsid w:val="006209C2"/>
    <w:rsid w:val="00620A72"/>
    <w:rsid w:val="00624D8F"/>
    <w:rsid w:val="0062521C"/>
    <w:rsid w:val="00627150"/>
    <w:rsid w:val="006318DC"/>
    <w:rsid w:val="00653D8E"/>
    <w:rsid w:val="0065542A"/>
    <w:rsid w:val="00664D79"/>
    <w:rsid w:val="0066531B"/>
    <w:rsid w:val="00670E6C"/>
    <w:rsid w:val="00680B55"/>
    <w:rsid w:val="00681014"/>
    <w:rsid w:val="006819EA"/>
    <w:rsid w:val="00681D4E"/>
    <w:rsid w:val="006821C1"/>
    <w:rsid w:val="00695AA7"/>
    <w:rsid w:val="006B1B61"/>
    <w:rsid w:val="006C0B72"/>
    <w:rsid w:val="006E02F4"/>
    <w:rsid w:val="006E2918"/>
    <w:rsid w:val="00701243"/>
    <w:rsid w:val="007018D3"/>
    <w:rsid w:val="007061F4"/>
    <w:rsid w:val="00715661"/>
    <w:rsid w:val="007346B6"/>
    <w:rsid w:val="00745D02"/>
    <w:rsid w:val="00767CB2"/>
    <w:rsid w:val="007717CC"/>
    <w:rsid w:val="00775775"/>
    <w:rsid w:val="007819B1"/>
    <w:rsid w:val="00793623"/>
    <w:rsid w:val="00794563"/>
    <w:rsid w:val="0079732E"/>
    <w:rsid w:val="007A1E56"/>
    <w:rsid w:val="007A7005"/>
    <w:rsid w:val="007C0381"/>
    <w:rsid w:val="007D1183"/>
    <w:rsid w:val="007D4109"/>
    <w:rsid w:val="007E5B77"/>
    <w:rsid w:val="007F39B7"/>
    <w:rsid w:val="007F50E7"/>
    <w:rsid w:val="0080489C"/>
    <w:rsid w:val="00804AE4"/>
    <w:rsid w:val="00806BCB"/>
    <w:rsid w:val="00806C35"/>
    <w:rsid w:val="00811F4C"/>
    <w:rsid w:val="00837A73"/>
    <w:rsid w:val="0084083C"/>
    <w:rsid w:val="00880098"/>
    <w:rsid w:val="0088545C"/>
    <w:rsid w:val="00891F19"/>
    <w:rsid w:val="00895D07"/>
    <w:rsid w:val="0089659E"/>
    <w:rsid w:val="008B2991"/>
    <w:rsid w:val="008B6B2A"/>
    <w:rsid w:val="008D4D07"/>
    <w:rsid w:val="008D565B"/>
    <w:rsid w:val="008E1CD5"/>
    <w:rsid w:val="008E3507"/>
    <w:rsid w:val="008F4BA2"/>
    <w:rsid w:val="008F4F9E"/>
    <w:rsid w:val="00914698"/>
    <w:rsid w:val="0091744C"/>
    <w:rsid w:val="0092220B"/>
    <w:rsid w:val="00923D0D"/>
    <w:rsid w:val="00937089"/>
    <w:rsid w:val="009370CB"/>
    <w:rsid w:val="009474EF"/>
    <w:rsid w:val="009510F3"/>
    <w:rsid w:val="00953726"/>
    <w:rsid w:val="00984263"/>
    <w:rsid w:val="00986FCA"/>
    <w:rsid w:val="009A54A3"/>
    <w:rsid w:val="009A59ED"/>
    <w:rsid w:val="009A70A1"/>
    <w:rsid w:val="009C100A"/>
    <w:rsid w:val="009E0696"/>
    <w:rsid w:val="009F1D78"/>
    <w:rsid w:val="009F2417"/>
    <w:rsid w:val="009F67F1"/>
    <w:rsid w:val="00A11B76"/>
    <w:rsid w:val="00A2477F"/>
    <w:rsid w:val="00A3362E"/>
    <w:rsid w:val="00A70B75"/>
    <w:rsid w:val="00A73903"/>
    <w:rsid w:val="00A84B64"/>
    <w:rsid w:val="00A918B3"/>
    <w:rsid w:val="00AA23B5"/>
    <w:rsid w:val="00AA6E22"/>
    <w:rsid w:val="00AC0CEE"/>
    <w:rsid w:val="00AC2498"/>
    <w:rsid w:val="00AC2CB9"/>
    <w:rsid w:val="00AE7115"/>
    <w:rsid w:val="00AE7279"/>
    <w:rsid w:val="00AF2C5E"/>
    <w:rsid w:val="00B052B4"/>
    <w:rsid w:val="00B425A7"/>
    <w:rsid w:val="00B45A62"/>
    <w:rsid w:val="00B4610F"/>
    <w:rsid w:val="00B50688"/>
    <w:rsid w:val="00B5076A"/>
    <w:rsid w:val="00B66514"/>
    <w:rsid w:val="00B708CD"/>
    <w:rsid w:val="00B71BD7"/>
    <w:rsid w:val="00B759F2"/>
    <w:rsid w:val="00B86761"/>
    <w:rsid w:val="00BA39CE"/>
    <w:rsid w:val="00BA6771"/>
    <w:rsid w:val="00BB5473"/>
    <w:rsid w:val="00BB7E85"/>
    <w:rsid w:val="00BE0861"/>
    <w:rsid w:val="00BE280F"/>
    <w:rsid w:val="00BF4D56"/>
    <w:rsid w:val="00C00698"/>
    <w:rsid w:val="00C011DA"/>
    <w:rsid w:val="00C044B5"/>
    <w:rsid w:val="00C06392"/>
    <w:rsid w:val="00C10D9E"/>
    <w:rsid w:val="00C22C3C"/>
    <w:rsid w:val="00C32670"/>
    <w:rsid w:val="00C5631C"/>
    <w:rsid w:val="00C73DB0"/>
    <w:rsid w:val="00C77E10"/>
    <w:rsid w:val="00C81E51"/>
    <w:rsid w:val="00CA6BE0"/>
    <w:rsid w:val="00CC2D30"/>
    <w:rsid w:val="00CC5672"/>
    <w:rsid w:val="00CD04C3"/>
    <w:rsid w:val="00CD3ADC"/>
    <w:rsid w:val="00CE1A1F"/>
    <w:rsid w:val="00CF477A"/>
    <w:rsid w:val="00CF6C5A"/>
    <w:rsid w:val="00D34932"/>
    <w:rsid w:val="00D378AB"/>
    <w:rsid w:val="00D4502F"/>
    <w:rsid w:val="00D46035"/>
    <w:rsid w:val="00D516F1"/>
    <w:rsid w:val="00D52682"/>
    <w:rsid w:val="00D632C3"/>
    <w:rsid w:val="00D64EEB"/>
    <w:rsid w:val="00D7062E"/>
    <w:rsid w:val="00D7745B"/>
    <w:rsid w:val="00D80F3A"/>
    <w:rsid w:val="00D877BF"/>
    <w:rsid w:val="00DB511D"/>
    <w:rsid w:val="00DC79AE"/>
    <w:rsid w:val="00DD07CB"/>
    <w:rsid w:val="00DD4430"/>
    <w:rsid w:val="00DE6A46"/>
    <w:rsid w:val="00DF26DE"/>
    <w:rsid w:val="00E053E0"/>
    <w:rsid w:val="00E071F9"/>
    <w:rsid w:val="00E30068"/>
    <w:rsid w:val="00E32190"/>
    <w:rsid w:val="00E3548B"/>
    <w:rsid w:val="00E4437F"/>
    <w:rsid w:val="00E4578B"/>
    <w:rsid w:val="00E45A41"/>
    <w:rsid w:val="00E52944"/>
    <w:rsid w:val="00E529EE"/>
    <w:rsid w:val="00E56675"/>
    <w:rsid w:val="00E567D1"/>
    <w:rsid w:val="00E577C1"/>
    <w:rsid w:val="00E716A7"/>
    <w:rsid w:val="00E86F7F"/>
    <w:rsid w:val="00E9695B"/>
    <w:rsid w:val="00EA23D1"/>
    <w:rsid w:val="00EA49DB"/>
    <w:rsid w:val="00EA49F0"/>
    <w:rsid w:val="00EA4D05"/>
    <w:rsid w:val="00EB2B1E"/>
    <w:rsid w:val="00EB3E8F"/>
    <w:rsid w:val="00EC0AF4"/>
    <w:rsid w:val="00EE30A6"/>
    <w:rsid w:val="00EE55BD"/>
    <w:rsid w:val="00EE7BA0"/>
    <w:rsid w:val="00EF1770"/>
    <w:rsid w:val="00EF3D2F"/>
    <w:rsid w:val="00F01F74"/>
    <w:rsid w:val="00F51A1F"/>
    <w:rsid w:val="00F86666"/>
    <w:rsid w:val="00F876BB"/>
    <w:rsid w:val="00F9105C"/>
    <w:rsid w:val="00F94657"/>
    <w:rsid w:val="00F95776"/>
    <w:rsid w:val="00FA62C5"/>
    <w:rsid w:val="00FA68B5"/>
    <w:rsid w:val="00FB2E52"/>
    <w:rsid w:val="00FC074B"/>
    <w:rsid w:val="00FC4E31"/>
    <w:rsid w:val="00FD01C2"/>
    <w:rsid w:val="00FD25CD"/>
    <w:rsid w:val="00FE11D0"/>
    <w:rsid w:val="00FF1AE1"/>
    <w:rsid w:val="02EA7599"/>
    <w:rsid w:val="04289043"/>
    <w:rsid w:val="0999BF10"/>
    <w:rsid w:val="0D222434"/>
    <w:rsid w:val="1420C260"/>
    <w:rsid w:val="1D502831"/>
    <w:rsid w:val="239CB994"/>
    <w:rsid w:val="25731A19"/>
    <w:rsid w:val="2676477F"/>
    <w:rsid w:val="28591A0E"/>
    <w:rsid w:val="288B5630"/>
    <w:rsid w:val="28AA8BA3"/>
    <w:rsid w:val="2E870FAC"/>
    <w:rsid w:val="2EEAB3A2"/>
    <w:rsid w:val="2F8E9A0D"/>
    <w:rsid w:val="315015B6"/>
    <w:rsid w:val="350B2002"/>
    <w:rsid w:val="351108C1"/>
    <w:rsid w:val="3AEE3802"/>
    <w:rsid w:val="3C18D6B5"/>
    <w:rsid w:val="3C4DE5C1"/>
    <w:rsid w:val="408619DC"/>
    <w:rsid w:val="40D9CB59"/>
    <w:rsid w:val="40E7047C"/>
    <w:rsid w:val="43B7B217"/>
    <w:rsid w:val="4D078E3C"/>
    <w:rsid w:val="5171E00E"/>
    <w:rsid w:val="538BB832"/>
    <w:rsid w:val="5831DC75"/>
    <w:rsid w:val="5B8615D6"/>
    <w:rsid w:val="641597A7"/>
    <w:rsid w:val="641E55C2"/>
    <w:rsid w:val="67377152"/>
    <w:rsid w:val="682EFFC0"/>
    <w:rsid w:val="68B66051"/>
    <w:rsid w:val="69F13C7A"/>
    <w:rsid w:val="6A722E24"/>
    <w:rsid w:val="6B412E4D"/>
    <w:rsid w:val="6BE79B96"/>
    <w:rsid w:val="6C4D3D24"/>
    <w:rsid w:val="75911695"/>
    <w:rsid w:val="759C261D"/>
    <w:rsid w:val="75CDE3BC"/>
    <w:rsid w:val="76186569"/>
    <w:rsid w:val="77949D04"/>
    <w:rsid w:val="77CB4E97"/>
    <w:rsid w:val="7C82DAE3"/>
    <w:rsid w:val="7CE80DD2"/>
    <w:rsid w:val="7D36F141"/>
    <w:rsid w:val="7EF7D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2A824"/>
  <w15:chartTrackingRefBased/>
  <w15:docId w15:val="{072118CF-3323-4B13-AB5B-D944459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6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9AE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577C1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4E2E67"/>
    <w:pPr>
      <w:spacing w:after="0" w:line="240" w:lineRule="auto"/>
    </w:pPr>
    <w:rPr>
      <w:rFonts w:ascii="Arial" w:hAnsi="Arial" w:cs="Arial"/>
      <w:sz w:val="36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B69A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E67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7"/>
  </w:style>
  <w:style w:type="paragraph" w:styleId="Footer">
    <w:name w:val="footer"/>
    <w:basedOn w:val="Normal"/>
    <w:link w:val="FooterChar"/>
    <w:uiPriority w:val="99"/>
    <w:unhideWhenUsed/>
    <w:rsid w:val="004E2E67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7"/>
  </w:style>
  <w:style w:type="paragraph" w:styleId="TOCHeading">
    <w:name w:val="TOC Heading"/>
    <w:basedOn w:val="Heading1"/>
    <w:next w:val="Normal"/>
    <w:uiPriority w:val="39"/>
    <w:unhideWhenUsed/>
    <w:qFormat/>
    <w:rsid w:val="004E2E67"/>
    <w:pPr>
      <w:spacing w:line="259" w:lineRule="auto"/>
      <w:outlineLvl w:val="9"/>
    </w:pPr>
    <w:rPr>
      <w:rFonts w:asciiTheme="majorHAnsi" w:hAnsiTheme="majorHAnsi"/>
      <w:b w:val="0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4E2E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2E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074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64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3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7F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C1"/>
    <w:rPr>
      <w:rFonts w:ascii="Arial" w:eastAsiaTheme="majorEastAsia" w:hAnsi="Arial" w:cstheme="majorBidi"/>
      <w:b/>
      <w:i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172B"/>
    <w:pPr>
      <w:spacing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2B"/>
    <w:rPr>
      <w:rFonts w:ascii="Arial" w:eastAsiaTheme="majorEastAsia" w:hAnsi="Arial" w:cstheme="majorBidi"/>
      <w:b/>
      <w:color w:val="2F5496" w:themeColor="accent1" w:themeShade="BF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462718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A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4B6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OneDrive%20-%20Universidad%20Autonoma%20de%20Nuevo%20Le&#243;n\Documents\Carrera\Portadas\PortadaIndividu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D66EC69FB4AAEB7DE69A1297D0A" ma:contentTypeVersion="14" ma:contentTypeDescription="Create a new document." ma:contentTypeScope="" ma:versionID="358dad5d2cad83a9936b5bc9b602bfa2">
  <xsd:schema xmlns:xsd="http://www.w3.org/2001/XMLSchema" xmlns:xs="http://www.w3.org/2001/XMLSchema" xmlns:p="http://schemas.microsoft.com/office/2006/metadata/properties" xmlns:ns3="699ca698-c614-4bcf-9d51-7193caffc2c9" xmlns:ns4="c38bc267-ed46-466e-8c39-8778ad6ba955" targetNamespace="http://schemas.microsoft.com/office/2006/metadata/properties" ma:root="true" ma:fieldsID="538cecca4c419e4e8dfd869b94c5ac15" ns3:_="" ns4:_="">
    <xsd:import namespace="699ca698-c614-4bcf-9d51-7193caffc2c9"/>
    <xsd:import namespace="c38bc267-ed46-466e-8c39-8778ad6ba9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698-c614-4bcf-9d51-7193caffc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bc267-ed46-466e-8c39-8778ad6ba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0F42D-C2CF-434E-8299-D65F24B04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a698-c614-4bcf-9d51-7193caffc2c9"/>
    <ds:schemaRef ds:uri="c38bc267-ed46-466e-8c39-8778ad6ba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E8AE11-D7AC-4B97-84AB-F00AA75027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D5DC6-4344-4863-AB73-42ACC5AC016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277163D-F78A-4C4D-A4AE-AEA7CDD03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PortadaIndividual.dotx</Template>
  <TotalTime>509</TotalTime>
  <Pages>6</Pages>
  <Words>403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EVRV</dc:creator>
  <cp:keywords/>
  <dc:description/>
  <cp:lastModifiedBy>EDUARDO VICENTE REYNA VILLELA</cp:lastModifiedBy>
  <cp:revision>157</cp:revision>
  <cp:lastPrinted>2021-08-08T18:49:00Z</cp:lastPrinted>
  <dcterms:created xsi:type="dcterms:W3CDTF">2021-07-20T20:20:00Z</dcterms:created>
  <dcterms:modified xsi:type="dcterms:W3CDTF">2021-08-26T16:49:00Z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0x0101007EB9CD66EC69FB4AAEB7DE69A1297D0A</vt:lpwstr>
  </property>
</Properties>
</file>