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E15B2" w14:textId="727DADE9" w:rsidR="00715661" w:rsidRDefault="00715661" w:rsidP="00B708CD">
      <w:pPr>
        <w:jc w:val="left"/>
        <w:rPr>
          <w:rFonts w:cs="Arial"/>
          <w:szCs w:val="28"/>
        </w:rPr>
      </w:pPr>
    </w:p>
    <w:p w14:paraId="0FA31F1D" w14:textId="77777777" w:rsidR="00DE6A46" w:rsidRPr="00DE6A46" w:rsidRDefault="00DE6A46" w:rsidP="00DE6A46">
      <w:pPr>
        <w:rPr>
          <w:rFonts w:cs="Arial"/>
          <w:szCs w:val="28"/>
        </w:rPr>
      </w:pPr>
    </w:p>
    <w:p w14:paraId="7FED6004" w14:textId="77777777" w:rsidR="00DE6A46" w:rsidRPr="00DE6A46" w:rsidRDefault="00DE6A46" w:rsidP="00DE6A46">
      <w:pPr>
        <w:rPr>
          <w:rFonts w:cs="Arial"/>
          <w:szCs w:val="28"/>
        </w:rPr>
      </w:pPr>
    </w:p>
    <w:p w14:paraId="50897A67" w14:textId="77777777" w:rsidR="00DE6A46" w:rsidRPr="00DE6A46" w:rsidRDefault="00DE6A46" w:rsidP="00DE6A46">
      <w:pPr>
        <w:rPr>
          <w:rFonts w:cs="Arial"/>
          <w:szCs w:val="28"/>
        </w:rPr>
      </w:pPr>
    </w:p>
    <w:p w14:paraId="4529B27C" w14:textId="5A85B9E1" w:rsidR="00DE6A46" w:rsidRPr="00DE6A46" w:rsidRDefault="00775775" w:rsidP="00DE6A46">
      <w:pPr>
        <w:rPr>
          <w:rFonts w:cs="Arial"/>
          <w:szCs w:val="28"/>
        </w:rPr>
      </w:pPr>
      <w:r w:rsidRPr="0066531B">
        <w:rPr>
          <w:rFonts w:cs="Arial"/>
          <w:noProof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BDF8559" wp14:editId="32DDDEBE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613400" cy="56083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3400" cy="5608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C9A79F" w14:textId="0BFDD173" w:rsidR="0066531B" w:rsidRPr="00E053E0" w:rsidRDefault="00923D0D" w:rsidP="0066531B">
                            <w:pPr>
                              <w:jc w:val="center"/>
                              <w:rPr>
                                <w:rFonts w:eastAsia="Calibri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eastAsia="Calibri" w:cs="Arial"/>
                                <w:b/>
                                <w:bCs/>
                                <w:sz w:val="36"/>
                                <w:szCs w:val="36"/>
                              </w:rPr>
                              <w:t>Ejercicio 0</w:t>
                            </w:r>
                            <w:r w:rsidR="00E527BC">
                              <w:rPr>
                                <w:rFonts w:eastAsia="Calibri" w:cs="Arial"/>
                                <w:b/>
                                <w:bCs/>
                                <w:sz w:val="36"/>
                                <w:szCs w:val="36"/>
                              </w:rPr>
                              <w:t>5</w:t>
                            </w:r>
                            <w:r w:rsidR="0066531B" w:rsidRPr="00E053E0">
                              <w:rPr>
                                <w:rFonts w:eastAsia="Calibri" w:cs="Arial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: </w:t>
                            </w:r>
                          </w:p>
                          <w:p w14:paraId="1CE14A5E" w14:textId="3E784E6E" w:rsidR="0066531B" w:rsidRPr="00E053E0" w:rsidRDefault="00E527BC" w:rsidP="0066531B">
                            <w:pPr>
                              <w:spacing w:line="240" w:lineRule="auto"/>
                              <w:jc w:val="center"/>
                              <w:rPr>
                                <w:rFonts w:cs="Arial"/>
                                <w:i/>
                                <w:sz w:val="40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i/>
                                <w:sz w:val="32"/>
                                <w:szCs w:val="32"/>
                              </w:rPr>
                              <w:t xml:space="preserve">Motor </w:t>
                            </w:r>
                            <w:proofErr w:type="spellStart"/>
                            <w:r>
                              <w:rPr>
                                <w:rFonts w:cs="Arial"/>
                                <w:i/>
                                <w:sz w:val="32"/>
                                <w:szCs w:val="32"/>
                              </w:rPr>
                              <w:t>PaP</w:t>
                            </w:r>
                            <w:proofErr w:type="spellEnd"/>
                            <w:r>
                              <w:rPr>
                                <w:rFonts w:cs="Arial"/>
                                <w:i/>
                                <w:sz w:val="32"/>
                                <w:szCs w:val="32"/>
                              </w:rPr>
                              <w:t xml:space="preserve"> Unipolar</w:t>
                            </w:r>
                          </w:p>
                          <w:p w14:paraId="09EEB19F" w14:textId="77777777" w:rsidR="0066531B" w:rsidRPr="00E053E0" w:rsidRDefault="0066531B" w:rsidP="0066531B">
                            <w:pPr>
                              <w:spacing w:line="240" w:lineRule="auto"/>
                              <w:jc w:val="center"/>
                              <w:rPr>
                                <w:rFonts w:cs="Arial"/>
                                <w:i/>
                                <w:sz w:val="40"/>
                                <w:szCs w:val="24"/>
                              </w:rPr>
                            </w:pPr>
                          </w:p>
                          <w:p w14:paraId="2520E074" w14:textId="77777777" w:rsidR="0066531B" w:rsidRPr="00E053E0" w:rsidRDefault="0066531B" w:rsidP="0066531B">
                            <w:pPr>
                              <w:spacing w:line="0" w:lineRule="atLeast"/>
                              <w:rPr>
                                <w:rFonts w:cs="Arial"/>
                                <w:sz w:val="40"/>
                                <w:szCs w:val="24"/>
                              </w:rPr>
                            </w:pPr>
                          </w:p>
                          <w:p w14:paraId="794F84C0" w14:textId="2539D1BC" w:rsidR="0066531B" w:rsidRPr="00E053E0" w:rsidRDefault="00837A73" w:rsidP="0066531B">
                            <w:pPr>
                              <w:jc w:val="left"/>
                              <w:rPr>
                                <w:rFonts w:cs="Arial"/>
                                <w:sz w:val="36"/>
                                <w:szCs w:val="32"/>
                              </w:rPr>
                            </w:pPr>
                            <w:r w:rsidRPr="00E053E0">
                              <w:rPr>
                                <w:rFonts w:eastAsia="Calibri" w:cs="Arial"/>
                                <w:b/>
                                <w:bCs/>
                                <w:sz w:val="36"/>
                                <w:szCs w:val="32"/>
                              </w:rPr>
                              <w:t>Docente:</w:t>
                            </w:r>
                            <w:r w:rsidR="0066531B" w:rsidRPr="00E053E0">
                              <w:rPr>
                                <w:rFonts w:cs="Arial"/>
                                <w:sz w:val="36"/>
                                <w:szCs w:val="32"/>
                              </w:rPr>
                              <w:t xml:space="preserve"> </w:t>
                            </w:r>
                            <w:r w:rsidR="00F51A1F" w:rsidRPr="00F51A1F">
                              <w:rPr>
                                <w:rFonts w:cs="Arial"/>
                                <w:sz w:val="32"/>
                                <w:szCs w:val="32"/>
                              </w:rPr>
                              <w:t>M.I. Jesús Daniel Garza Camarena</w:t>
                            </w:r>
                          </w:p>
                          <w:p w14:paraId="7AA4A5F1" w14:textId="4B4DC715" w:rsidR="0066531B" w:rsidRPr="00E053E0" w:rsidRDefault="0066531B" w:rsidP="0066531B">
                            <w:pPr>
                              <w:rPr>
                                <w:rFonts w:cs="Arial"/>
                                <w:sz w:val="36"/>
                                <w:szCs w:val="32"/>
                              </w:rPr>
                            </w:pPr>
                            <w:r w:rsidRPr="00E053E0">
                              <w:rPr>
                                <w:rFonts w:eastAsia="Calibri" w:cs="Arial"/>
                                <w:b/>
                                <w:bCs/>
                                <w:sz w:val="36"/>
                                <w:szCs w:val="32"/>
                              </w:rPr>
                              <w:t>Semestre:</w:t>
                            </w:r>
                            <w:r w:rsidRPr="00E053E0">
                              <w:rPr>
                                <w:rFonts w:cs="Arial"/>
                                <w:sz w:val="36"/>
                                <w:szCs w:val="32"/>
                              </w:rPr>
                              <w:t xml:space="preserve"> </w:t>
                            </w:r>
                            <w:r w:rsidR="00F51A1F">
                              <w:rPr>
                                <w:rFonts w:cs="Arial"/>
                                <w:sz w:val="32"/>
                                <w:szCs w:val="32"/>
                              </w:rPr>
                              <w:t>agosto - diciembre 2021</w:t>
                            </w:r>
                          </w:p>
                          <w:p w14:paraId="197F19D8" w14:textId="77777777" w:rsidR="0066531B" w:rsidRPr="00E053E0" w:rsidRDefault="0066531B" w:rsidP="0066531B">
                            <w:pPr>
                              <w:spacing w:line="276" w:lineRule="auto"/>
                              <w:rPr>
                                <w:rFonts w:cs="Arial"/>
                                <w:sz w:val="36"/>
                                <w:szCs w:val="32"/>
                              </w:rPr>
                            </w:pPr>
                          </w:p>
                          <w:p w14:paraId="3C0F40B8" w14:textId="77777777" w:rsidR="0066531B" w:rsidRPr="00E053E0" w:rsidRDefault="0066531B" w:rsidP="0066531B">
                            <w:pPr>
                              <w:rPr>
                                <w:rFonts w:eastAsia="Calibri" w:cs="Arial"/>
                                <w:b/>
                                <w:bCs/>
                                <w:sz w:val="36"/>
                                <w:szCs w:val="32"/>
                              </w:rPr>
                            </w:pPr>
                            <w:r w:rsidRPr="00E053E0">
                              <w:rPr>
                                <w:rFonts w:eastAsia="Calibri" w:cs="Arial"/>
                                <w:b/>
                                <w:bCs/>
                                <w:sz w:val="36"/>
                                <w:szCs w:val="32"/>
                              </w:rPr>
                              <w:t>Datos del alumno:</w:t>
                            </w:r>
                          </w:p>
                          <w:tbl>
                            <w:tblPr>
                              <w:tblStyle w:val="Tablaconcuadrcula"/>
                              <w:tblW w:w="861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562"/>
                              <w:gridCol w:w="2379"/>
                              <w:gridCol w:w="1675"/>
                            </w:tblGrid>
                            <w:tr w:rsidR="0066531B" w:rsidRPr="00E053E0" w14:paraId="30BFDF34" w14:textId="77777777" w:rsidTr="00775775">
                              <w:trPr>
                                <w:trHeight w:val="623"/>
                              </w:trPr>
                              <w:tc>
                                <w:tcPr>
                                  <w:tcW w:w="4562" w:type="dxa"/>
                                  <w:shd w:val="clear" w:color="auto" w:fill="00804A"/>
                                  <w:vAlign w:val="center"/>
                                </w:tcPr>
                                <w:p w14:paraId="3032B719" w14:textId="77777777" w:rsidR="0066531B" w:rsidRPr="00E053E0" w:rsidRDefault="0066531B" w:rsidP="0066531B">
                                  <w:pPr>
                                    <w:spacing w:line="276" w:lineRule="auto"/>
                                    <w:jc w:val="center"/>
                                    <w:rPr>
                                      <w:rFonts w:cs="Arial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E053E0">
                                    <w:rPr>
                                      <w:rFonts w:cs="Arial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Nombre</w:t>
                                  </w:r>
                                </w:p>
                              </w:tc>
                              <w:tc>
                                <w:tcPr>
                                  <w:tcW w:w="2379" w:type="dxa"/>
                                  <w:shd w:val="clear" w:color="auto" w:fill="00804A"/>
                                  <w:vAlign w:val="center"/>
                                </w:tcPr>
                                <w:p w14:paraId="24A71546" w14:textId="77777777" w:rsidR="0066531B" w:rsidRPr="00E053E0" w:rsidRDefault="0066531B" w:rsidP="0066531B">
                                  <w:pPr>
                                    <w:spacing w:line="276" w:lineRule="auto"/>
                                    <w:jc w:val="center"/>
                                    <w:rPr>
                                      <w:rFonts w:cs="Arial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E053E0">
                                    <w:rPr>
                                      <w:rFonts w:cs="Arial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Matrícula</w:t>
                                  </w:r>
                                </w:p>
                              </w:tc>
                              <w:tc>
                                <w:tcPr>
                                  <w:tcW w:w="1675" w:type="dxa"/>
                                  <w:shd w:val="clear" w:color="auto" w:fill="00804A"/>
                                  <w:vAlign w:val="center"/>
                                </w:tcPr>
                                <w:p w14:paraId="38E7D414" w14:textId="77777777" w:rsidR="0066531B" w:rsidRPr="00E053E0" w:rsidRDefault="0066531B" w:rsidP="0066531B">
                                  <w:pPr>
                                    <w:tabs>
                                      <w:tab w:val="left" w:leader="dot" w:pos="7230"/>
                                    </w:tabs>
                                    <w:spacing w:line="276" w:lineRule="auto"/>
                                    <w:jc w:val="center"/>
                                    <w:rPr>
                                      <w:rFonts w:cs="Arial"/>
                                      <w:color w:val="FFFFFF" w:themeColor="background1"/>
                                      <w:sz w:val="36"/>
                                      <w:szCs w:val="36"/>
                                      <w:lang w:val="es-ES"/>
                                    </w:rPr>
                                  </w:pPr>
                                  <w:r w:rsidRPr="00E053E0">
                                    <w:rPr>
                                      <w:rFonts w:cs="Arial"/>
                                      <w:color w:val="FFFFFF" w:themeColor="background1"/>
                                      <w:sz w:val="36"/>
                                      <w:szCs w:val="36"/>
                                      <w:lang w:val="es-ES"/>
                                    </w:rPr>
                                    <w:t>Carrera</w:t>
                                  </w:r>
                                </w:p>
                              </w:tc>
                            </w:tr>
                            <w:tr w:rsidR="0066531B" w:rsidRPr="00E053E0" w14:paraId="11653D13" w14:textId="77777777" w:rsidTr="00775775">
                              <w:trPr>
                                <w:trHeight w:val="777"/>
                              </w:trPr>
                              <w:tc>
                                <w:tcPr>
                                  <w:tcW w:w="4562" w:type="dxa"/>
                                  <w:vAlign w:val="center"/>
                                </w:tcPr>
                                <w:p w14:paraId="4BE2A2DC" w14:textId="77777777" w:rsidR="0066531B" w:rsidRPr="00E053E0" w:rsidRDefault="0066531B" w:rsidP="0066531B">
                                  <w:pPr>
                                    <w:tabs>
                                      <w:tab w:val="left" w:leader="dot" w:pos="7230"/>
                                    </w:tabs>
                                    <w:spacing w:line="276" w:lineRule="auto"/>
                                    <w:jc w:val="center"/>
                                    <w:rPr>
                                      <w:rFonts w:cs="Arial"/>
                                      <w:sz w:val="32"/>
                                      <w:szCs w:val="32"/>
                                      <w:lang w:val="es-ES"/>
                                    </w:rPr>
                                  </w:pPr>
                                  <w:r w:rsidRPr="00E053E0">
                                    <w:rPr>
                                      <w:rFonts w:eastAsia="Calibri" w:cs="Arial"/>
                                      <w:sz w:val="32"/>
                                      <w:szCs w:val="32"/>
                                      <w:lang w:val="es-ES"/>
                                    </w:rPr>
                                    <w:t>Eduardo Vicente Reyna Villela</w:t>
                                  </w:r>
                                </w:p>
                              </w:tc>
                              <w:tc>
                                <w:tcPr>
                                  <w:tcW w:w="2379" w:type="dxa"/>
                                  <w:vAlign w:val="center"/>
                                </w:tcPr>
                                <w:p w14:paraId="508EAB03" w14:textId="77777777" w:rsidR="0066531B" w:rsidRPr="00E053E0" w:rsidRDefault="0066531B" w:rsidP="0066531B">
                                  <w:pPr>
                                    <w:tabs>
                                      <w:tab w:val="left" w:leader="dot" w:pos="7230"/>
                                    </w:tabs>
                                    <w:spacing w:line="276" w:lineRule="auto"/>
                                    <w:jc w:val="center"/>
                                    <w:rPr>
                                      <w:rFonts w:cs="Arial"/>
                                      <w:b/>
                                      <w:bCs/>
                                      <w:sz w:val="32"/>
                                      <w:szCs w:val="32"/>
                                      <w:lang w:val="es-ES"/>
                                    </w:rPr>
                                  </w:pPr>
                                  <w:r w:rsidRPr="00E053E0">
                                    <w:rPr>
                                      <w:rFonts w:cs="Arial"/>
                                      <w:sz w:val="32"/>
                                      <w:szCs w:val="32"/>
                                      <w:lang w:val="es-ES"/>
                                    </w:rPr>
                                    <w:t>1868879</w:t>
                                  </w:r>
                                </w:p>
                              </w:tc>
                              <w:tc>
                                <w:tcPr>
                                  <w:tcW w:w="1675" w:type="dxa"/>
                                  <w:vAlign w:val="center"/>
                                </w:tcPr>
                                <w:p w14:paraId="0C436ACF" w14:textId="77777777" w:rsidR="0066531B" w:rsidRPr="00E053E0" w:rsidRDefault="0066531B" w:rsidP="0066531B">
                                  <w:pPr>
                                    <w:tabs>
                                      <w:tab w:val="left" w:leader="dot" w:pos="7230"/>
                                    </w:tabs>
                                    <w:spacing w:line="276" w:lineRule="auto"/>
                                    <w:jc w:val="center"/>
                                    <w:rPr>
                                      <w:rFonts w:cs="Arial"/>
                                      <w:sz w:val="32"/>
                                      <w:szCs w:val="32"/>
                                      <w:lang w:val="es-ES"/>
                                    </w:rPr>
                                  </w:pPr>
                                  <w:r w:rsidRPr="00E053E0">
                                    <w:rPr>
                                      <w:rFonts w:cs="Arial"/>
                                      <w:sz w:val="32"/>
                                      <w:szCs w:val="32"/>
                                      <w:lang w:val="es-ES"/>
                                    </w:rPr>
                                    <w:t>ITS</w:t>
                                  </w:r>
                                </w:p>
                              </w:tc>
                            </w:tr>
                          </w:tbl>
                          <w:p w14:paraId="73E4CC61" w14:textId="77777777" w:rsidR="0066531B" w:rsidRPr="00E053E0" w:rsidRDefault="0066531B" w:rsidP="0066531B">
                            <w:pPr>
                              <w:rPr>
                                <w:rFonts w:eastAsia="Calibri" w:cs="Arial"/>
                                <w:b/>
                                <w:bCs/>
                                <w:sz w:val="36"/>
                                <w:szCs w:val="32"/>
                              </w:rPr>
                            </w:pPr>
                          </w:p>
                          <w:p w14:paraId="2B819435" w14:textId="29D2ECD1" w:rsidR="0066531B" w:rsidRPr="00E053E0" w:rsidRDefault="00AC0CEE" w:rsidP="0066531B">
                            <w:pPr>
                              <w:rPr>
                                <w:rFonts w:cs="Arial"/>
                                <w:sz w:val="36"/>
                                <w:szCs w:val="32"/>
                              </w:rPr>
                            </w:pPr>
                            <w:r>
                              <w:rPr>
                                <w:rFonts w:eastAsia="Calibri" w:cs="Arial"/>
                                <w:b/>
                                <w:bCs/>
                                <w:sz w:val="36"/>
                                <w:szCs w:val="32"/>
                              </w:rPr>
                              <w:t>Frecuencia</w:t>
                            </w:r>
                            <w:r w:rsidR="0066531B" w:rsidRPr="00E053E0">
                              <w:rPr>
                                <w:rFonts w:eastAsia="Calibri" w:cs="Arial"/>
                                <w:b/>
                                <w:bCs/>
                                <w:sz w:val="36"/>
                                <w:szCs w:val="32"/>
                              </w:rPr>
                              <w:t>:</w:t>
                            </w:r>
                            <w:r w:rsidR="0066531B" w:rsidRPr="00E053E0">
                              <w:rPr>
                                <w:rFonts w:cs="Arial"/>
                                <w:sz w:val="36"/>
                                <w:szCs w:val="3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cs="Arial"/>
                                <w:sz w:val="32"/>
                                <w:szCs w:val="32"/>
                              </w:rPr>
                              <w:t>Jueves</w:t>
                            </w:r>
                            <w:proofErr w:type="gramEnd"/>
                          </w:p>
                          <w:p w14:paraId="251F8F8B" w14:textId="5B1CFA6A" w:rsidR="0066531B" w:rsidRDefault="0066531B" w:rsidP="0066531B">
                            <w:pPr>
                              <w:rPr>
                                <w:rFonts w:cs="Arial"/>
                                <w:sz w:val="32"/>
                                <w:szCs w:val="32"/>
                              </w:rPr>
                            </w:pPr>
                            <w:r w:rsidRPr="00E053E0">
                              <w:rPr>
                                <w:rFonts w:eastAsia="Calibri" w:cs="Arial"/>
                                <w:b/>
                                <w:bCs/>
                                <w:sz w:val="36"/>
                                <w:szCs w:val="32"/>
                              </w:rPr>
                              <w:t>Hora:</w:t>
                            </w:r>
                            <w:r w:rsidRPr="00E053E0">
                              <w:rPr>
                                <w:rFonts w:cs="Arial"/>
                                <w:sz w:val="36"/>
                                <w:szCs w:val="32"/>
                              </w:rPr>
                              <w:t xml:space="preserve"> </w:t>
                            </w:r>
                            <w:r w:rsidRPr="00E053E0">
                              <w:rPr>
                                <w:rFonts w:cs="Arial"/>
                                <w:sz w:val="32"/>
                                <w:szCs w:val="32"/>
                              </w:rPr>
                              <w:t>M</w:t>
                            </w:r>
                            <w:r w:rsidR="006821C1">
                              <w:rPr>
                                <w:rFonts w:cs="Arial"/>
                                <w:sz w:val="32"/>
                                <w:szCs w:val="32"/>
                              </w:rPr>
                              <w:t>4</w:t>
                            </w:r>
                            <w:r w:rsidRPr="00E053E0">
                              <w:rPr>
                                <w:rFonts w:cs="Arial"/>
                                <w:sz w:val="32"/>
                                <w:szCs w:val="32"/>
                              </w:rPr>
                              <w:t>-</w:t>
                            </w:r>
                            <w:r w:rsidR="006821C1">
                              <w:rPr>
                                <w:rFonts w:cs="Arial"/>
                                <w:sz w:val="32"/>
                                <w:szCs w:val="32"/>
                              </w:rPr>
                              <w:t>M6</w:t>
                            </w:r>
                          </w:p>
                          <w:p w14:paraId="2BEA47D6" w14:textId="18DE8E52" w:rsidR="00775775" w:rsidRPr="00E053E0" w:rsidRDefault="00775775" w:rsidP="00775775">
                            <w:pPr>
                              <w:rPr>
                                <w:rFonts w:cs="Arial"/>
                                <w:sz w:val="36"/>
                                <w:szCs w:val="32"/>
                              </w:rPr>
                            </w:pPr>
                            <w:r>
                              <w:rPr>
                                <w:rFonts w:eastAsia="Calibri" w:cs="Arial"/>
                                <w:b/>
                                <w:bCs/>
                                <w:sz w:val="36"/>
                                <w:szCs w:val="32"/>
                              </w:rPr>
                              <w:t>Grupo</w:t>
                            </w:r>
                            <w:r w:rsidRPr="00E053E0">
                              <w:rPr>
                                <w:rFonts w:eastAsia="Calibri" w:cs="Arial"/>
                                <w:b/>
                                <w:bCs/>
                                <w:sz w:val="36"/>
                                <w:szCs w:val="32"/>
                              </w:rPr>
                              <w:t>:</w:t>
                            </w:r>
                            <w:r w:rsidRPr="00E053E0">
                              <w:rPr>
                                <w:rFonts w:cs="Arial"/>
                                <w:sz w:val="36"/>
                                <w:szCs w:val="32"/>
                              </w:rPr>
                              <w:t xml:space="preserve"> </w:t>
                            </w:r>
                            <w:r w:rsidR="00891F19">
                              <w:rPr>
                                <w:rFonts w:cs="Arial"/>
                                <w:sz w:val="32"/>
                                <w:szCs w:val="32"/>
                              </w:rPr>
                              <w:t>001</w:t>
                            </w:r>
                          </w:p>
                          <w:p w14:paraId="55D29610" w14:textId="7195DB59" w:rsidR="00775775" w:rsidRPr="00E053E0" w:rsidRDefault="00AC0CEE" w:rsidP="00775775">
                            <w:pPr>
                              <w:rPr>
                                <w:rFonts w:cs="Arial"/>
                                <w:sz w:val="36"/>
                                <w:szCs w:val="32"/>
                              </w:rPr>
                            </w:pPr>
                            <w:r>
                              <w:rPr>
                                <w:rFonts w:eastAsia="Calibri" w:cs="Arial"/>
                                <w:b/>
                                <w:bCs/>
                                <w:sz w:val="36"/>
                                <w:szCs w:val="32"/>
                              </w:rPr>
                              <w:t>No. De Lista</w:t>
                            </w:r>
                            <w:r w:rsidR="00775775" w:rsidRPr="00E053E0">
                              <w:rPr>
                                <w:rFonts w:eastAsia="Calibri" w:cs="Arial"/>
                                <w:b/>
                                <w:bCs/>
                                <w:sz w:val="36"/>
                                <w:szCs w:val="32"/>
                              </w:rPr>
                              <w:t>:</w:t>
                            </w:r>
                            <w:r w:rsidR="00775775" w:rsidRPr="00E053E0">
                              <w:rPr>
                                <w:rFonts w:cs="Arial"/>
                                <w:sz w:val="36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  <w:sz w:val="32"/>
                                <w:szCs w:val="32"/>
                              </w:rPr>
                              <w:t>38</w:t>
                            </w:r>
                          </w:p>
                          <w:p w14:paraId="01BF88A8" w14:textId="77777777" w:rsidR="00775775" w:rsidRPr="00E053E0" w:rsidRDefault="00775775" w:rsidP="0066531B">
                            <w:pPr>
                              <w:rPr>
                                <w:rFonts w:cs="Arial"/>
                                <w:sz w:val="36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DF855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442pt;height:441.6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" filled="f" stroked="f">
                <v:textbox>
                  <w:txbxContent>
                    <w:p w14:paraId="20C9A79F" w14:textId="0BFDD173" w:rsidR="0066531B" w:rsidRPr="00E053E0" w:rsidRDefault="00923D0D" w:rsidP="0066531B">
                      <w:pPr>
                        <w:jc w:val="center"/>
                        <w:rPr>
                          <w:rFonts w:eastAsia="Calibri" w:cs="Arial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eastAsia="Calibri" w:cs="Arial"/>
                          <w:b/>
                          <w:bCs/>
                          <w:sz w:val="36"/>
                          <w:szCs w:val="36"/>
                        </w:rPr>
                        <w:t>Ejercicio 0</w:t>
                      </w:r>
                      <w:r w:rsidR="00E527BC">
                        <w:rPr>
                          <w:rFonts w:eastAsia="Calibri" w:cs="Arial"/>
                          <w:b/>
                          <w:bCs/>
                          <w:sz w:val="36"/>
                          <w:szCs w:val="36"/>
                        </w:rPr>
                        <w:t>5</w:t>
                      </w:r>
                      <w:r w:rsidR="0066531B" w:rsidRPr="00E053E0">
                        <w:rPr>
                          <w:rFonts w:eastAsia="Calibri" w:cs="Arial"/>
                          <w:b/>
                          <w:bCs/>
                          <w:sz w:val="36"/>
                          <w:szCs w:val="36"/>
                        </w:rPr>
                        <w:t xml:space="preserve">: </w:t>
                      </w:r>
                    </w:p>
                    <w:p w14:paraId="1CE14A5E" w14:textId="3E784E6E" w:rsidR="0066531B" w:rsidRPr="00E053E0" w:rsidRDefault="00E527BC" w:rsidP="0066531B">
                      <w:pPr>
                        <w:spacing w:line="240" w:lineRule="auto"/>
                        <w:jc w:val="center"/>
                        <w:rPr>
                          <w:rFonts w:cs="Arial"/>
                          <w:i/>
                          <w:sz w:val="40"/>
                          <w:szCs w:val="24"/>
                        </w:rPr>
                      </w:pPr>
                      <w:r>
                        <w:rPr>
                          <w:rFonts w:cs="Arial"/>
                          <w:i/>
                          <w:sz w:val="32"/>
                          <w:szCs w:val="32"/>
                        </w:rPr>
                        <w:t xml:space="preserve">Motor </w:t>
                      </w:r>
                      <w:proofErr w:type="spellStart"/>
                      <w:r>
                        <w:rPr>
                          <w:rFonts w:cs="Arial"/>
                          <w:i/>
                          <w:sz w:val="32"/>
                          <w:szCs w:val="32"/>
                        </w:rPr>
                        <w:t>PaP</w:t>
                      </w:r>
                      <w:proofErr w:type="spellEnd"/>
                      <w:r>
                        <w:rPr>
                          <w:rFonts w:cs="Arial"/>
                          <w:i/>
                          <w:sz w:val="32"/>
                          <w:szCs w:val="32"/>
                        </w:rPr>
                        <w:t xml:space="preserve"> Unipolar</w:t>
                      </w:r>
                    </w:p>
                    <w:p w14:paraId="09EEB19F" w14:textId="77777777" w:rsidR="0066531B" w:rsidRPr="00E053E0" w:rsidRDefault="0066531B" w:rsidP="0066531B">
                      <w:pPr>
                        <w:spacing w:line="240" w:lineRule="auto"/>
                        <w:jc w:val="center"/>
                        <w:rPr>
                          <w:rFonts w:cs="Arial"/>
                          <w:i/>
                          <w:sz w:val="40"/>
                          <w:szCs w:val="24"/>
                        </w:rPr>
                      </w:pPr>
                    </w:p>
                    <w:p w14:paraId="2520E074" w14:textId="77777777" w:rsidR="0066531B" w:rsidRPr="00E053E0" w:rsidRDefault="0066531B" w:rsidP="0066531B">
                      <w:pPr>
                        <w:spacing w:line="0" w:lineRule="atLeast"/>
                        <w:rPr>
                          <w:rFonts w:cs="Arial"/>
                          <w:sz w:val="40"/>
                          <w:szCs w:val="24"/>
                        </w:rPr>
                      </w:pPr>
                    </w:p>
                    <w:p w14:paraId="794F84C0" w14:textId="2539D1BC" w:rsidR="0066531B" w:rsidRPr="00E053E0" w:rsidRDefault="00837A73" w:rsidP="0066531B">
                      <w:pPr>
                        <w:jc w:val="left"/>
                        <w:rPr>
                          <w:rFonts w:cs="Arial"/>
                          <w:sz w:val="36"/>
                          <w:szCs w:val="32"/>
                        </w:rPr>
                      </w:pPr>
                      <w:r w:rsidRPr="00E053E0">
                        <w:rPr>
                          <w:rFonts w:eastAsia="Calibri" w:cs="Arial"/>
                          <w:b/>
                          <w:bCs/>
                          <w:sz w:val="36"/>
                          <w:szCs w:val="32"/>
                        </w:rPr>
                        <w:t>Docente:</w:t>
                      </w:r>
                      <w:r w:rsidR="0066531B" w:rsidRPr="00E053E0">
                        <w:rPr>
                          <w:rFonts w:cs="Arial"/>
                          <w:sz w:val="36"/>
                          <w:szCs w:val="32"/>
                        </w:rPr>
                        <w:t xml:space="preserve"> </w:t>
                      </w:r>
                      <w:r w:rsidR="00F51A1F" w:rsidRPr="00F51A1F">
                        <w:rPr>
                          <w:rFonts w:cs="Arial"/>
                          <w:sz w:val="32"/>
                          <w:szCs w:val="32"/>
                        </w:rPr>
                        <w:t>M.I. Jesús Daniel Garza Camarena</w:t>
                      </w:r>
                    </w:p>
                    <w:p w14:paraId="7AA4A5F1" w14:textId="4B4DC715" w:rsidR="0066531B" w:rsidRPr="00E053E0" w:rsidRDefault="0066531B" w:rsidP="0066531B">
                      <w:pPr>
                        <w:rPr>
                          <w:rFonts w:cs="Arial"/>
                          <w:sz w:val="36"/>
                          <w:szCs w:val="32"/>
                        </w:rPr>
                      </w:pPr>
                      <w:r w:rsidRPr="00E053E0">
                        <w:rPr>
                          <w:rFonts w:eastAsia="Calibri" w:cs="Arial"/>
                          <w:b/>
                          <w:bCs/>
                          <w:sz w:val="36"/>
                          <w:szCs w:val="32"/>
                        </w:rPr>
                        <w:t>Semestre:</w:t>
                      </w:r>
                      <w:r w:rsidRPr="00E053E0">
                        <w:rPr>
                          <w:rFonts w:cs="Arial"/>
                          <w:sz w:val="36"/>
                          <w:szCs w:val="32"/>
                        </w:rPr>
                        <w:t xml:space="preserve"> </w:t>
                      </w:r>
                      <w:r w:rsidR="00F51A1F">
                        <w:rPr>
                          <w:rFonts w:cs="Arial"/>
                          <w:sz w:val="32"/>
                          <w:szCs w:val="32"/>
                        </w:rPr>
                        <w:t>agosto - diciembre 2021</w:t>
                      </w:r>
                    </w:p>
                    <w:p w14:paraId="197F19D8" w14:textId="77777777" w:rsidR="0066531B" w:rsidRPr="00E053E0" w:rsidRDefault="0066531B" w:rsidP="0066531B">
                      <w:pPr>
                        <w:spacing w:line="276" w:lineRule="auto"/>
                        <w:rPr>
                          <w:rFonts w:cs="Arial"/>
                          <w:sz w:val="36"/>
                          <w:szCs w:val="32"/>
                        </w:rPr>
                      </w:pPr>
                    </w:p>
                    <w:p w14:paraId="3C0F40B8" w14:textId="77777777" w:rsidR="0066531B" w:rsidRPr="00E053E0" w:rsidRDefault="0066531B" w:rsidP="0066531B">
                      <w:pPr>
                        <w:rPr>
                          <w:rFonts w:eastAsia="Calibri" w:cs="Arial"/>
                          <w:b/>
                          <w:bCs/>
                          <w:sz w:val="36"/>
                          <w:szCs w:val="32"/>
                        </w:rPr>
                      </w:pPr>
                      <w:r w:rsidRPr="00E053E0">
                        <w:rPr>
                          <w:rFonts w:eastAsia="Calibri" w:cs="Arial"/>
                          <w:b/>
                          <w:bCs/>
                          <w:sz w:val="36"/>
                          <w:szCs w:val="32"/>
                        </w:rPr>
                        <w:t>Datos del alumno:</w:t>
                      </w:r>
                    </w:p>
                    <w:tbl>
                      <w:tblPr>
                        <w:tblStyle w:val="Tablaconcuadrcula"/>
                        <w:tblW w:w="8616" w:type="dxa"/>
                        <w:tblLook w:val="04A0" w:firstRow="1" w:lastRow="0" w:firstColumn="1" w:lastColumn="0" w:noHBand="0" w:noVBand="1"/>
                      </w:tblPr>
                      <w:tblGrid>
                        <w:gridCol w:w="4562"/>
                        <w:gridCol w:w="2379"/>
                        <w:gridCol w:w="1675"/>
                      </w:tblGrid>
                      <w:tr w:rsidR="0066531B" w:rsidRPr="00E053E0" w14:paraId="30BFDF34" w14:textId="77777777" w:rsidTr="00775775">
                        <w:trPr>
                          <w:trHeight w:val="623"/>
                        </w:trPr>
                        <w:tc>
                          <w:tcPr>
                            <w:tcW w:w="4562" w:type="dxa"/>
                            <w:shd w:val="clear" w:color="auto" w:fill="00804A"/>
                            <w:vAlign w:val="center"/>
                          </w:tcPr>
                          <w:p w14:paraId="3032B719" w14:textId="77777777" w:rsidR="0066531B" w:rsidRPr="00E053E0" w:rsidRDefault="0066531B" w:rsidP="0066531B">
                            <w:pPr>
                              <w:spacing w:line="276" w:lineRule="auto"/>
                              <w:jc w:val="center"/>
                              <w:rPr>
                                <w:rFonts w:cs="Arial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E053E0">
                              <w:rPr>
                                <w:rFonts w:cs="Arial"/>
                                <w:color w:val="FFFFFF" w:themeColor="background1"/>
                                <w:sz w:val="36"/>
                                <w:szCs w:val="36"/>
                              </w:rPr>
                              <w:t>Nombre</w:t>
                            </w:r>
                          </w:p>
                        </w:tc>
                        <w:tc>
                          <w:tcPr>
                            <w:tcW w:w="2379" w:type="dxa"/>
                            <w:shd w:val="clear" w:color="auto" w:fill="00804A"/>
                            <w:vAlign w:val="center"/>
                          </w:tcPr>
                          <w:p w14:paraId="24A71546" w14:textId="77777777" w:rsidR="0066531B" w:rsidRPr="00E053E0" w:rsidRDefault="0066531B" w:rsidP="0066531B">
                            <w:pPr>
                              <w:spacing w:line="276" w:lineRule="auto"/>
                              <w:jc w:val="center"/>
                              <w:rPr>
                                <w:rFonts w:cs="Arial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E053E0">
                              <w:rPr>
                                <w:rFonts w:cs="Arial"/>
                                <w:color w:val="FFFFFF" w:themeColor="background1"/>
                                <w:sz w:val="36"/>
                                <w:szCs w:val="36"/>
                              </w:rPr>
                              <w:t>Matrícula</w:t>
                            </w:r>
                          </w:p>
                        </w:tc>
                        <w:tc>
                          <w:tcPr>
                            <w:tcW w:w="1675" w:type="dxa"/>
                            <w:shd w:val="clear" w:color="auto" w:fill="00804A"/>
                            <w:vAlign w:val="center"/>
                          </w:tcPr>
                          <w:p w14:paraId="38E7D414" w14:textId="77777777" w:rsidR="0066531B" w:rsidRPr="00E053E0" w:rsidRDefault="0066531B" w:rsidP="0066531B">
                            <w:pPr>
                              <w:tabs>
                                <w:tab w:val="left" w:leader="dot" w:pos="7230"/>
                              </w:tabs>
                              <w:spacing w:line="276" w:lineRule="auto"/>
                              <w:jc w:val="center"/>
                              <w:rPr>
                                <w:rFonts w:cs="Arial"/>
                                <w:color w:val="FFFFFF" w:themeColor="background1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E053E0">
                              <w:rPr>
                                <w:rFonts w:cs="Arial"/>
                                <w:color w:val="FFFFFF" w:themeColor="background1"/>
                                <w:sz w:val="36"/>
                                <w:szCs w:val="36"/>
                                <w:lang w:val="es-ES"/>
                              </w:rPr>
                              <w:t>Carrera</w:t>
                            </w:r>
                          </w:p>
                        </w:tc>
                      </w:tr>
                      <w:tr w:rsidR="0066531B" w:rsidRPr="00E053E0" w14:paraId="11653D13" w14:textId="77777777" w:rsidTr="00775775">
                        <w:trPr>
                          <w:trHeight w:val="777"/>
                        </w:trPr>
                        <w:tc>
                          <w:tcPr>
                            <w:tcW w:w="4562" w:type="dxa"/>
                            <w:vAlign w:val="center"/>
                          </w:tcPr>
                          <w:p w14:paraId="4BE2A2DC" w14:textId="77777777" w:rsidR="0066531B" w:rsidRPr="00E053E0" w:rsidRDefault="0066531B" w:rsidP="0066531B">
                            <w:pPr>
                              <w:tabs>
                                <w:tab w:val="left" w:leader="dot" w:pos="7230"/>
                              </w:tabs>
                              <w:spacing w:line="276" w:lineRule="auto"/>
                              <w:jc w:val="center"/>
                              <w:rPr>
                                <w:rFonts w:cs="Arial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E053E0">
                              <w:rPr>
                                <w:rFonts w:eastAsia="Calibri" w:cs="Arial"/>
                                <w:sz w:val="32"/>
                                <w:szCs w:val="32"/>
                                <w:lang w:val="es-ES"/>
                              </w:rPr>
                              <w:t>Eduardo Vicente Reyna Villela</w:t>
                            </w:r>
                          </w:p>
                        </w:tc>
                        <w:tc>
                          <w:tcPr>
                            <w:tcW w:w="2379" w:type="dxa"/>
                            <w:vAlign w:val="center"/>
                          </w:tcPr>
                          <w:p w14:paraId="508EAB03" w14:textId="77777777" w:rsidR="0066531B" w:rsidRPr="00E053E0" w:rsidRDefault="0066531B" w:rsidP="0066531B">
                            <w:pPr>
                              <w:tabs>
                                <w:tab w:val="left" w:leader="dot" w:pos="7230"/>
                              </w:tabs>
                              <w:spacing w:line="276" w:lineRule="auto"/>
                              <w:jc w:val="center"/>
                              <w:rPr>
                                <w:rFonts w:cs="Arial"/>
                                <w:b/>
                                <w:bCs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E053E0">
                              <w:rPr>
                                <w:rFonts w:cs="Arial"/>
                                <w:sz w:val="32"/>
                                <w:szCs w:val="32"/>
                                <w:lang w:val="es-ES"/>
                              </w:rPr>
                              <w:t>1868879</w:t>
                            </w:r>
                          </w:p>
                        </w:tc>
                        <w:tc>
                          <w:tcPr>
                            <w:tcW w:w="1675" w:type="dxa"/>
                            <w:vAlign w:val="center"/>
                          </w:tcPr>
                          <w:p w14:paraId="0C436ACF" w14:textId="77777777" w:rsidR="0066531B" w:rsidRPr="00E053E0" w:rsidRDefault="0066531B" w:rsidP="0066531B">
                            <w:pPr>
                              <w:tabs>
                                <w:tab w:val="left" w:leader="dot" w:pos="7230"/>
                              </w:tabs>
                              <w:spacing w:line="276" w:lineRule="auto"/>
                              <w:jc w:val="center"/>
                              <w:rPr>
                                <w:rFonts w:cs="Arial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E053E0">
                              <w:rPr>
                                <w:rFonts w:cs="Arial"/>
                                <w:sz w:val="32"/>
                                <w:szCs w:val="32"/>
                                <w:lang w:val="es-ES"/>
                              </w:rPr>
                              <w:t>ITS</w:t>
                            </w:r>
                          </w:p>
                        </w:tc>
                      </w:tr>
                    </w:tbl>
                    <w:p w14:paraId="73E4CC61" w14:textId="77777777" w:rsidR="0066531B" w:rsidRPr="00E053E0" w:rsidRDefault="0066531B" w:rsidP="0066531B">
                      <w:pPr>
                        <w:rPr>
                          <w:rFonts w:eastAsia="Calibri" w:cs="Arial"/>
                          <w:b/>
                          <w:bCs/>
                          <w:sz w:val="36"/>
                          <w:szCs w:val="32"/>
                        </w:rPr>
                      </w:pPr>
                    </w:p>
                    <w:p w14:paraId="2B819435" w14:textId="29D2ECD1" w:rsidR="0066531B" w:rsidRPr="00E053E0" w:rsidRDefault="00AC0CEE" w:rsidP="0066531B">
                      <w:pPr>
                        <w:rPr>
                          <w:rFonts w:cs="Arial"/>
                          <w:sz w:val="36"/>
                          <w:szCs w:val="32"/>
                        </w:rPr>
                      </w:pPr>
                      <w:r>
                        <w:rPr>
                          <w:rFonts w:eastAsia="Calibri" w:cs="Arial"/>
                          <w:b/>
                          <w:bCs/>
                          <w:sz w:val="36"/>
                          <w:szCs w:val="32"/>
                        </w:rPr>
                        <w:t>Frecuencia</w:t>
                      </w:r>
                      <w:r w:rsidR="0066531B" w:rsidRPr="00E053E0">
                        <w:rPr>
                          <w:rFonts w:eastAsia="Calibri" w:cs="Arial"/>
                          <w:b/>
                          <w:bCs/>
                          <w:sz w:val="36"/>
                          <w:szCs w:val="32"/>
                        </w:rPr>
                        <w:t>:</w:t>
                      </w:r>
                      <w:r w:rsidR="0066531B" w:rsidRPr="00E053E0">
                        <w:rPr>
                          <w:rFonts w:cs="Arial"/>
                          <w:sz w:val="36"/>
                          <w:szCs w:val="32"/>
                        </w:rPr>
                        <w:t xml:space="preserve"> </w:t>
                      </w:r>
                      <w:proofErr w:type="gramStart"/>
                      <w:r>
                        <w:rPr>
                          <w:rFonts w:cs="Arial"/>
                          <w:sz w:val="32"/>
                          <w:szCs w:val="32"/>
                        </w:rPr>
                        <w:t>Jueves</w:t>
                      </w:r>
                      <w:proofErr w:type="gramEnd"/>
                    </w:p>
                    <w:p w14:paraId="251F8F8B" w14:textId="5B1CFA6A" w:rsidR="0066531B" w:rsidRDefault="0066531B" w:rsidP="0066531B">
                      <w:pPr>
                        <w:rPr>
                          <w:rFonts w:cs="Arial"/>
                          <w:sz w:val="32"/>
                          <w:szCs w:val="32"/>
                        </w:rPr>
                      </w:pPr>
                      <w:r w:rsidRPr="00E053E0">
                        <w:rPr>
                          <w:rFonts w:eastAsia="Calibri" w:cs="Arial"/>
                          <w:b/>
                          <w:bCs/>
                          <w:sz w:val="36"/>
                          <w:szCs w:val="32"/>
                        </w:rPr>
                        <w:t>Hora:</w:t>
                      </w:r>
                      <w:r w:rsidRPr="00E053E0">
                        <w:rPr>
                          <w:rFonts w:cs="Arial"/>
                          <w:sz w:val="36"/>
                          <w:szCs w:val="32"/>
                        </w:rPr>
                        <w:t xml:space="preserve"> </w:t>
                      </w:r>
                      <w:r w:rsidRPr="00E053E0">
                        <w:rPr>
                          <w:rFonts w:cs="Arial"/>
                          <w:sz w:val="32"/>
                          <w:szCs w:val="32"/>
                        </w:rPr>
                        <w:t>M</w:t>
                      </w:r>
                      <w:r w:rsidR="006821C1">
                        <w:rPr>
                          <w:rFonts w:cs="Arial"/>
                          <w:sz w:val="32"/>
                          <w:szCs w:val="32"/>
                        </w:rPr>
                        <w:t>4</w:t>
                      </w:r>
                      <w:r w:rsidRPr="00E053E0">
                        <w:rPr>
                          <w:rFonts w:cs="Arial"/>
                          <w:sz w:val="32"/>
                          <w:szCs w:val="32"/>
                        </w:rPr>
                        <w:t>-</w:t>
                      </w:r>
                      <w:r w:rsidR="006821C1">
                        <w:rPr>
                          <w:rFonts w:cs="Arial"/>
                          <w:sz w:val="32"/>
                          <w:szCs w:val="32"/>
                        </w:rPr>
                        <w:t>M6</w:t>
                      </w:r>
                    </w:p>
                    <w:p w14:paraId="2BEA47D6" w14:textId="18DE8E52" w:rsidR="00775775" w:rsidRPr="00E053E0" w:rsidRDefault="00775775" w:rsidP="00775775">
                      <w:pPr>
                        <w:rPr>
                          <w:rFonts w:cs="Arial"/>
                          <w:sz w:val="36"/>
                          <w:szCs w:val="32"/>
                        </w:rPr>
                      </w:pPr>
                      <w:r>
                        <w:rPr>
                          <w:rFonts w:eastAsia="Calibri" w:cs="Arial"/>
                          <w:b/>
                          <w:bCs/>
                          <w:sz w:val="36"/>
                          <w:szCs w:val="32"/>
                        </w:rPr>
                        <w:t>Grupo</w:t>
                      </w:r>
                      <w:r w:rsidRPr="00E053E0">
                        <w:rPr>
                          <w:rFonts w:eastAsia="Calibri" w:cs="Arial"/>
                          <w:b/>
                          <w:bCs/>
                          <w:sz w:val="36"/>
                          <w:szCs w:val="32"/>
                        </w:rPr>
                        <w:t>:</w:t>
                      </w:r>
                      <w:r w:rsidRPr="00E053E0">
                        <w:rPr>
                          <w:rFonts w:cs="Arial"/>
                          <w:sz w:val="36"/>
                          <w:szCs w:val="32"/>
                        </w:rPr>
                        <w:t xml:space="preserve"> </w:t>
                      </w:r>
                      <w:r w:rsidR="00891F19">
                        <w:rPr>
                          <w:rFonts w:cs="Arial"/>
                          <w:sz w:val="32"/>
                          <w:szCs w:val="32"/>
                        </w:rPr>
                        <w:t>001</w:t>
                      </w:r>
                    </w:p>
                    <w:p w14:paraId="55D29610" w14:textId="7195DB59" w:rsidR="00775775" w:rsidRPr="00E053E0" w:rsidRDefault="00AC0CEE" w:rsidP="00775775">
                      <w:pPr>
                        <w:rPr>
                          <w:rFonts w:cs="Arial"/>
                          <w:sz w:val="36"/>
                          <w:szCs w:val="32"/>
                        </w:rPr>
                      </w:pPr>
                      <w:r>
                        <w:rPr>
                          <w:rFonts w:eastAsia="Calibri" w:cs="Arial"/>
                          <w:b/>
                          <w:bCs/>
                          <w:sz w:val="36"/>
                          <w:szCs w:val="32"/>
                        </w:rPr>
                        <w:t>No. De Lista</w:t>
                      </w:r>
                      <w:r w:rsidR="00775775" w:rsidRPr="00E053E0">
                        <w:rPr>
                          <w:rFonts w:eastAsia="Calibri" w:cs="Arial"/>
                          <w:b/>
                          <w:bCs/>
                          <w:sz w:val="36"/>
                          <w:szCs w:val="32"/>
                        </w:rPr>
                        <w:t>:</w:t>
                      </w:r>
                      <w:r w:rsidR="00775775" w:rsidRPr="00E053E0">
                        <w:rPr>
                          <w:rFonts w:cs="Arial"/>
                          <w:sz w:val="36"/>
                          <w:szCs w:val="32"/>
                        </w:rPr>
                        <w:t xml:space="preserve"> </w:t>
                      </w:r>
                      <w:r>
                        <w:rPr>
                          <w:rFonts w:cs="Arial"/>
                          <w:sz w:val="32"/>
                          <w:szCs w:val="32"/>
                        </w:rPr>
                        <w:t>38</w:t>
                      </w:r>
                    </w:p>
                    <w:p w14:paraId="01BF88A8" w14:textId="77777777" w:rsidR="00775775" w:rsidRPr="00E053E0" w:rsidRDefault="00775775" w:rsidP="0066531B">
                      <w:pPr>
                        <w:rPr>
                          <w:rFonts w:cs="Arial"/>
                          <w:sz w:val="36"/>
                          <w:szCs w:val="32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6BB11C8E" w14:textId="77777777" w:rsidR="00DE6A46" w:rsidRPr="00DE6A46" w:rsidRDefault="00DE6A46" w:rsidP="00DE6A46">
      <w:pPr>
        <w:rPr>
          <w:rFonts w:cs="Arial"/>
          <w:szCs w:val="28"/>
        </w:rPr>
      </w:pPr>
    </w:p>
    <w:p w14:paraId="3F17F2D2" w14:textId="40FF5C25" w:rsidR="00094C8A" w:rsidRPr="00E527BC" w:rsidRDefault="00E3548B" w:rsidP="00E527BC">
      <w:pPr>
        <w:rPr>
          <w:rFonts w:cs="Arial"/>
          <w:szCs w:val="28"/>
        </w:rPr>
      </w:pPr>
      <w:r>
        <w:rPr>
          <w:rFonts w:cs="Arial"/>
          <w:szCs w:val="28"/>
        </w:rPr>
        <w:br w:type="page"/>
      </w:r>
    </w:p>
    <w:p w14:paraId="319E05A3" w14:textId="4B7688AB" w:rsidR="002E4B31" w:rsidRDefault="00D00CD7" w:rsidP="00D00CD7">
      <w:pPr>
        <w:autoSpaceDE w:val="0"/>
        <w:autoSpaceDN w:val="0"/>
        <w:adjustRightInd w:val="0"/>
        <w:spacing w:line="240" w:lineRule="auto"/>
        <w:jc w:val="left"/>
        <w:rPr>
          <w:rFonts w:eastAsiaTheme="majorEastAsia" w:cstheme="majorBidi"/>
          <w:b/>
          <w:sz w:val="32"/>
          <w:szCs w:val="32"/>
          <w:lang w:eastAsia="es-MX"/>
        </w:rPr>
      </w:pPr>
      <w:r w:rsidRPr="00D00CD7">
        <w:rPr>
          <w:rFonts w:eastAsiaTheme="majorEastAsia" w:cstheme="majorBidi"/>
          <w:b/>
          <w:sz w:val="32"/>
          <w:szCs w:val="32"/>
          <w:lang w:eastAsia="es-MX"/>
        </w:rPr>
        <w:lastRenderedPageBreak/>
        <w:t>Código con formato de</w:t>
      </w:r>
      <w:r>
        <w:rPr>
          <w:rFonts w:eastAsiaTheme="majorEastAsia" w:cstheme="majorBidi"/>
          <w:b/>
          <w:sz w:val="32"/>
          <w:szCs w:val="32"/>
          <w:lang w:eastAsia="es-MX"/>
        </w:rPr>
        <w:t xml:space="preserve"> </w:t>
      </w:r>
      <w:r w:rsidRPr="00D00CD7">
        <w:rPr>
          <w:rFonts w:eastAsiaTheme="majorEastAsia" w:cstheme="majorBidi"/>
          <w:b/>
          <w:sz w:val="32"/>
          <w:szCs w:val="32"/>
          <w:lang w:eastAsia="es-MX"/>
        </w:rPr>
        <w:t>FSM</w:t>
      </w:r>
    </w:p>
    <w:p w14:paraId="1D65E03D" w14:textId="77777777" w:rsidR="00DF1A94" w:rsidRDefault="00DF1A94" w:rsidP="00D00CD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FCF809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8080"/>
          <w:sz w:val="20"/>
          <w:szCs w:val="20"/>
          <w:lang w:eastAsia="es-MX"/>
        </w:rPr>
      </w:pPr>
      <w:r w:rsidRPr="00906D5F">
        <w:rPr>
          <w:rFonts w:ascii="Courier New" w:eastAsia="Times New Roman" w:hAnsi="Courier New" w:cs="Courier New"/>
          <w:color w:val="008080"/>
          <w:sz w:val="20"/>
          <w:szCs w:val="20"/>
          <w:lang w:eastAsia="es-MX"/>
        </w:rPr>
        <w:t>/****************************************************</w:t>
      </w:r>
    </w:p>
    <w:p w14:paraId="1EC45C7F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8080"/>
          <w:sz w:val="20"/>
          <w:szCs w:val="20"/>
          <w:lang w:eastAsia="es-MX"/>
        </w:rPr>
      </w:pPr>
      <w:r w:rsidRPr="00906D5F">
        <w:rPr>
          <w:rFonts w:ascii="Courier New" w:eastAsia="Times New Roman" w:hAnsi="Courier New" w:cs="Courier New"/>
          <w:color w:val="008080"/>
          <w:sz w:val="20"/>
          <w:szCs w:val="20"/>
          <w:lang w:eastAsia="es-MX"/>
        </w:rPr>
        <w:t xml:space="preserve"> * Nombre: Eduardo Vicente Reyna Villela            *</w:t>
      </w:r>
    </w:p>
    <w:p w14:paraId="6E1D24D6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8080"/>
          <w:sz w:val="20"/>
          <w:szCs w:val="20"/>
          <w:lang w:eastAsia="es-MX"/>
        </w:rPr>
      </w:pPr>
      <w:r w:rsidRPr="00906D5F">
        <w:rPr>
          <w:rFonts w:ascii="Courier New" w:eastAsia="Times New Roman" w:hAnsi="Courier New" w:cs="Courier New"/>
          <w:color w:val="008080"/>
          <w:sz w:val="20"/>
          <w:szCs w:val="20"/>
          <w:lang w:eastAsia="es-MX"/>
        </w:rPr>
        <w:t xml:space="preserve"> * Hora clase: M4-M6                                *</w:t>
      </w:r>
    </w:p>
    <w:p w14:paraId="6F1B287D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8080"/>
          <w:sz w:val="20"/>
          <w:szCs w:val="20"/>
          <w:lang w:eastAsia="es-MX"/>
        </w:rPr>
      </w:pPr>
      <w:r w:rsidRPr="00906D5F">
        <w:rPr>
          <w:rFonts w:ascii="Courier New" w:eastAsia="Times New Roman" w:hAnsi="Courier New" w:cs="Courier New"/>
          <w:color w:val="008080"/>
          <w:sz w:val="20"/>
          <w:szCs w:val="20"/>
          <w:lang w:eastAsia="es-MX"/>
        </w:rPr>
        <w:t xml:space="preserve"> * Día: </w:t>
      </w:r>
      <w:proofErr w:type="gramStart"/>
      <w:r w:rsidRPr="00906D5F">
        <w:rPr>
          <w:rFonts w:ascii="Courier New" w:eastAsia="Times New Roman" w:hAnsi="Courier New" w:cs="Courier New"/>
          <w:color w:val="008080"/>
          <w:sz w:val="20"/>
          <w:szCs w:val="20"/>
          <w:lang w:eastAsia="es-MX"/>
        </w:rPr>
        <w:t>Jueves</w:t>
      </w:r>
      <w:proofErr w:type="gramEnd"/>
      <w:r w:rsidRPr="00906D5F">
        <w:rPr>
          <w:rFonts w:ascii="Courier New" w:eastAsia="Times New Roman" w:hAnsi="Courier New" w:cs="Courier New"/>
          <w:color w:val="008080"/>
          <w:sz w:val="20"/>
          <w:szCs w:val="20"/>
          <w:lang w:eastAsia="es-MX"/>
        </w:rPr>
        <w:t xml:space="preserve">                                     *</w:t>
      </w:r>
    </w:p>
    <w:p w14:paraId="7FED4243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8080"/>
          <w:sz w:val="20"/>
          <w:szCs w:val="20"/>
          <w:lang w:eastAsia="es-MX"/>
        </w:rPr>
      </w:pPr>
      <w:r w:rsidRPr="00906D5F">
        <w:rPr>
          <w:rFonts w:ascii="Courier New" w:eastAsia="Times New Roman" w:hAnsi="Courier New" w:cs="Courier New"/>
          <w:color w:val="008080"/>
          <w:sz w:val="20"/>
          <w:szCs w:val="20"/>
          <w:lang w:eastAsia="es-MX"/>
        </w:rPr>
        <w:t xml:space="preserve"> * </w:t>
      </w:r>
      <w:proofErr w:type="spellStart"/>
      <w:r w:rsidRPr="00906D5F">
        <w:rPr>
          <w:rFonts w:ascii="Courier New" w:eastAsia="Times New Roman" w:hAnsi="Courier New" w:cs="Courier New"/>
          <w:color w:val="008080"/>
          <w:sz w:val="20"/>
          <w:szCs w:val="20"/>
          <w:lang w:eastAsia="es-MX"/>
        </w:rPr>
        <w:t>N°</w:t>
      </w:r>
      <w:proofErr w:type="spellEnd"/>
      <w:r w:rsidRPr="00906D5F">
        <w:rPr>
          <w:rFonts w:ascii="Courier New" w:eastAsia="Times New Roman" w:hAnsi="Courier New" w:cs="Courier New"/>
          <w:color w:val="008080"/>
          <w:sz w:val="20"/>
          <w:szCs w:val="20"/>
          <w:lang w:eastAsia="es-MX"/>
        </w:rPr>
        <w:t xml:space="preserve"> de lista: 38                                  *</w:t>
      </w:r>
    </w:p>
    <w:p w14:paraId="4C13F21C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8080"/>
          <w:sz w:val="20"/>
          <w:szCs w:val="20"/>
          <w:lang w:eastAsia="es-MX"/>
        </w:rPr>
      </w:pPr>
      <w:r w:rsidRPr="00906D5F">
        <w:rPr>
          <w:rFonts w:ascii="Courier New" w:eastAsia="Times New Roman" w:hAnsi="Courier New" w:cs="Courier New"/>
          <w:color w:val="008080"/>
          <w:sz w:val="20"/>
          <w:szCs w:val="20"/>
          <w:lang w:eastAsia="es-MX"/>
        </w:rPr>
        <w:t xml:space="preserve"> * </w:t>
      </w:r>
      <w:proofErr w:type="spellStart"/>
      <w:r w:rsidRPr="00906D5F">
        <w:rPr>
          <w:rFonts w:ascii="Courier New" w:eastAsia="Times New Roman" w:hAnsi="Courier New" w:cs="Courier New"/>
          <w:color w:val="008080"/>
          <w:sz w:val="20"/>
          <w:szCs w:val="20"/>
          <w:lang w:eastAsia="es-MX"/>
        </w:rPr>
        <w:t>N°</w:t>
      </w:r>
      <w:proofErr w:type="spellEnd"/>
      <w:r w:rsidRPr="00906D5F">
        <w:rPr>
          <w:rFonts w:ascii="Courier New" w:eastAsia="Times New Roman" w:hAnsi="Courier New" w:cs="Courier New"/>
          <w:color w:val="008080"/>
          <w:sz w:val="20"/>
          <w:szCs w:val="20"/>
          <w:lang w:eastAsia="es-MX"/>
        </w:rPr>
        <w:t xml:space="preserve"> de Equipo: No aplica                         *</w:t>
      </w:r>
    </w:p>
    <w:p w14:paraId="343BFA0F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8080"/>
          <w:sz w:val="20"/>
          <w:szCs w:val="20"/>
          <w:lang w:eastAsia="es-MX"/>
        </w:rPr>
      </w:pPr>
      <w:r w:rsidRPr="00906D5F">
        <w:rPr>
          <w:rFonts w:ascii="Courier New" w:eastAsia="Times New Roman" w:hAnsi="Courier New" w:cs="Courier New"/>
          <w:color w:val="008080"/>
          <w:sz w:val="20"/>
          <w:szCs w:val="20"/>
          <w:lang w:eastAsia="es-MX"/>
        </w:rPr>
        <w:t xml:space="preserve"> * Dispositivo: Atmega328P                          *</w:t>
      </w:r>
    </w:p>
    <w:p w14:paraId="7BF4DBC6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8080"/>
          <w:sz w:val="20"/>
          <w:szCs w:val="20"/>
          <w:lang w:eastAsia="es-MX"/>
        </w:rPr>
      </w:pPr>
      <w:r w:rsidRPr="00906D5F">
        <w:rPr>
          <w:rFonts w:ascii="Courier New" w:eastAsia="Times New Roman" w:hAnsi="Courier New" w:cs="Courier New"/>
          <w:color w:val="008080"/>
          <w:sz w:val="20"/>
          <w:szCs w:val="20"/>
          <w:lang w:eastAsia="es-MX"/>
        </w:rPr>
        <w:t xml:space="preserve"> * </w:t>
      </w:r>
      <w:proofErr w:type="spellStart"/>
      <w:r w:rsidRPr="00906D5F">
        <w:rPr>
          <w:rFonts w:ascii="Courier New" w:eastAsia="Times New Roman" w:hAnsi="Courier New" w:cs="Courier New"/>
          <w:color w:val="008080"/>
          <w:sz w:val="20"/>
          <w:szCs w:val="20"/>
          <w:lang w:eastAsia="es-MX"/>
        </w:rPr>
        <w:t>Rev</w:t>
      </w:r>
      <w:proofErr w:type="spellEnd"/>
      <w:r w:rsidRPr="00906D5F">
        <w:rPr>
          <w:rFonts w:ascii="Courier New" w:eastAsia="Times New Roman" w:hAnsi="Courier New" w:cs="Courier New"/>
          <w:color w:val="008080"/>
          <w:sz w:val="20"/>
          <w:szCs w:val="20"/>
          <w:lang w:eastAsia="es-MX"/>
        </w:rPr>
        <w:t>: 1.0                                         *</w:t>
      </w:r>
    </w:p>
    <w:p w14:paraId="7BA04252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8080"/>
          <w:sz w:val="20"/>
          <w:szCs w:val="20"/>
          <w:lang w:eastAsia="es-MX"/>
        </w:rPr>
      </w:pPr>
      <w:r w:rsidRPr="00906D5F">
        <w:rPr>
          <w:rFonts w:ascii="Courier New" w:eastAsia="Times New Roman" w:hAnsi="Courier New" w:cs="Courier New"/>
          <w:color w:val="008080"/>
          <w:sz w:val="20"/>
          <w:szCs w:val="20"/>
          <w:lang w:eastAsia="es-MX"/>
        </w:rPr>
        <w:t xml:space="preserve"> * Propósito de la actividad:                       *</w:t>
      </w:r>
    </w:p>
    <w:p w14:paraId="4E1D4CAF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8080"/>
          <w:sz w:val="20"/>
          <w:szCs w:val="20"/>
          <w:lang w:eastAsia="es-MX"/>
        </w:rPr>
      </w:pPr>
      <w:r w:rsidRPr="00906D5F">
        <w:rPr>
          <w:rFonts w:ascii="Courier New" w:eastAsia="Times New Roman" w:hAnsi="Courier New" w:cs="Courier New"/>
          <w:color w:val="008080"/>
          <w:sz w:val="20"/>
          <w:szCs w:val="20"/>
          <w:lang w:eastAsia="es-MX"/>
        </w:rPr>
        <w:t xml:space="preserve"> * Utilizar los puertos del microcontrolador para   *</w:t>
      </w:r>
    </w:p>
    <w:p w14:paraId="5513AA04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8080"/>
          <w:sz w:val="20"/>
          <w:szCs w:val="20"/>
          <w:lang w:eastAsia="es-MX"/>
        </w:rPr>
      </w:pPr>
      <w:r w:rsidRPr="00906D5F">
        <w:rPr>
          <w:rFonts w:ascii="Courier New" w:eastAsia="Times New Roman" w:hAnsi="Courier New" w:cs="Courier New"/>
          <w:color w:val="008080"/>
          <w:sz w:val="20"/>
          <w:szCs w:val="20"/>
          <w:lang w:eastAsia="es-MX"/>
        </w:rPr>
        <w:t xml:space="preserve"> * controlar un Motor DC por medio del Driver L293</w:t>
      </w:r>
      <w:proofErr w:type="gramStart"/>
      <w:r w:rsidRPr="00906D5F">
        <w:rPr>
          <w:rFonts w:ascii="Courier New" w:eastAsia="Times New Roman" w:hAnsi="Courier New" w:cs="Courier New"/>
          <w:color w:val="008080"/>
          <w:sz w:val="20"/>
          <w:szCs w:val="20"/>
          <w:lang w:eastAsia="es-MX"/>
        </w:rPr>
        <w:t>D,*</w:t>
      </w:r>
      <w:proofErr w:type="gramEnd"/>
    </w:p>
    <w:p w14:paraId="6E6E507D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8080"/>
          <w:sz w:val="20"/>
          <w:szCs w:val="20"/>
          <w:lang w:eastAsia="es-MX"/>
        </w:rPr>
      </w:pPr>
      <w:r w:rsidRPr="00906D5F">
        <w:rPr>
          <w:rFonts w:ascii="Courier New" w:eastAsia="Times New Roman" w:hAnsi="Courier New" w:cs="Courier New"/>
          <w:color w:val="008080"/>
          <w:sz w:val="20"/>
          <w:szCs w:val="20"/>
          <w:lang w:eastAsia="es-MX"/>
        </w:rPr>
        <w:t xml:space="preserve"> * además del uso de un </w:t>
      </w:r>
      <w:proofErr w:type="spellStart"/>
      <w:r w:rsidRPr="00906D5F">
        <w:rPr>
          <w:rFonts w:ascii="Courier New" w:eastAsia="Times New Roman" w:hAnsi="Courier New" w:cs="Courier New"/>
          <w:color w:val="008080"/>
          <w:sz w:val="20"/>
          <w:szCs w:val="20"/>
          <w:lang w:eastAsia="es-MX"/>
        </w:rPr>
        <w:t>Display</w:t>
      </w:r>
      <w:proofErr w:type="spellEnd"/>
      <w:r w:rsidRPr="00906D5F">
        <w:rPr>
          <w:rFonts w:ascii="Courier New" w:eastAsia="Times New Roman" w:hAnsi="Courier New" w:cs="Courier New"/>
          <w:color w:val="008080"/>
          <w:sz w:val="20"/>
          <w:szCs w:val="20"/>
          <w:lang w:eastAsia="es-MX"/>
        </w:rPr>
        <w:t xml:space="preserve"> de 7 Segmentos     *                               </w:t>
      </w:r>
    </w:p>
    <w:p w14:paraId="1912C0FA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8080"/>
          <w:sz w:val="20"/>
          <w:szCs w:val="20"/>
          <w:lang w:eastAsia="es-MX"/>
        </w:rPr>
      </w:pPr>
      <w:r w:rsidRPr="00906D5F">
        <w:rPr>
          <w:rFonts w:ascii="Courier New" w:eastAsia="Times New Roman" w:hAnsi="Courier New" w:cs="Courier New"/>
          <w:color w:val="008080"/>
          <w:sz w:val="20"/>
          <w:szCs w:val="20"/>
          <w:lang w:eastAsia="es-MX"/>
        </w:rPr>
        <w:t xml:space="preserve"> *                                Fecha: 07/10/2021 *</w:t>
      </w:r>
    </w:p>
    <w:p w14:paraId="7F81EA25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906D5F">
        <w:rPr>
          <w:rFonts w:ascii="Courier New" w:eastAsia="Times New Roman" w:hAnsi="Courier New" w:cs="Courier New"/>
          <w:color w:val="008080"/>
          <w:sz w:val="20"/>
          <w:szCs w:val="20"/>
          <w:lang w:eastAsia="es-MX"/>
        </w:rPr>
        <w:t xml:space="preserve"> ***************************************************/</w:t>
      </w:r>
    </w:p>
    <w:p w14:paraId="3600778A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804000"/>
          <w:sz w:val="20"/>
          <w:szCs w:val="20"/>
          <w:lang w:eastAsia="es-MX"/>
        </w:rPr>
      </w:pPr>
      <w:r w:rsidRPr="00906D5F">
        <w:rPr>
          <w:rFonts w:ascii="Courier New" w:eastAsia="Times New Roman" w:hAnsi="Courier New" w:cs="Courier New"/>
          <w:color w:val="804000"/>
          <w:sz w:val="20"/>
          <w:szCs w:val="20"/>
          <w:lang w:eastAsia="es-MX"/>
        </w:rPr>
        <w:t>#include &lt;</w:t>
      </w:r>
      <w:proofErr w:type="spellStart"/>
      <w:r w:rsidRPr="00906D5F">
        <w:rPr>
          <w:rFonts w:ascii="Courier New" w:eastAsia="Times New Roman" w:hAnsi="Courier New" w:cs="Courier New"/>
          <w:color w:val="804000"/>
          <w:sz w:val="20"/>
          <w:szCs w:val="20"/>
          <w:lang w:eastAsia="es-MX"/>
        </w:rPr>
        <w:t>avr</w:t>
      </w:r>
      <w:proofErr w:type="spellEnd"/>
      <w:r w:rsidRPr="00906D5F">
        <w:rPr>
          <w:rFonts w:ascii="Courier New" w:eastAsia="Times New Roman" w:hAnsi="Courier New" w:cs="Courier New"/>
          <w:color w:val="804000"/>
          <w:sz w:val="20"/>
          <w:szCs w:val="20"/>
          <w:lang w:eastAsia="es-MX"/>
        </w:rPr>
        <w:t>/</w:t>
      </w:r>
      <w:proofErr w:type="spellStart"/>
      <w:r w:rsidRPr="00906D5F">
        <w:rPr>
          <w:rFonts w:ascii="Courier New" w:eastAsia="Times New Roman" w:hAnsi="Courier New" w:cs="Courier New"/>
          <w:color w:val="804000"/>
          <w:sz w:val="20"/>
          <w:szCs w:val="20"/>
          <w:lang w:eastAsia="es-MX"/>
        </w:rPr>
        <w:t>io.h</w:t>
      </w:r>
      <w:proofErr w:type="spellEnd"/>
      <w:r w:rsidRPr="00906D5F">
        <w:rPr>
          <w:rFonts w:ascii="Courier New" w:eastAsia="Times New Roman" w:hAnsi="Courier New" w:cs="Courier New"/>
          <w:color w:val="804000"/>
          <w:sz w:val="20"/>
          <w:szCs w:val="20"/>
          <w:lang w:eastAsia="es-MX"/>
        </w:rPr>
        <w:t>&gt;</w:t>
      </w:r>
    </w:p>
    <w:p w14:paraId="4AF6CAC4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804000"/>
          <w:sz w:val="20"/>
          <w:szCs w:val="20"/>
          <w:lang w:eastAsia="es-MX"/>
        </w:rPr>
      </w:pPr>
      <w:r w:rsidRPr="00906D5F">
        <w:rPr>
          <w:rFonts w:ascii="Courier New" w:eastAsia="Times New Roman" w:hAnsi="Courier New" w:cs="Courier New"/>
          <w:color w:val="804000"/>
          <w:sz w:val="20"/>
          <w:szCs w:val="20"/>
          <w:lang w:eastAsia="es-MX"/>
        </w:rPr>
        <w:t>#define F_CPU 1000000UL</w:t>
      </w:r>
    </w:p>
    <w:p w14:paraId="78CD8EAD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804000"/>
          <w:sz w:val="20"/>
          <w:szCs w:val="20"/>
          <w:lang w:eastAsia="es-MX"/>
        </w:rPr>
      </w:pPr>
      <w:r w:rsidRPr="00906D5F">
        <w:rPr>
          <w:rFonts w:ascii="Courier New" w:eastAsia="Times New Roman" w:hAnsi="Courier New" w:cs="Courier New"/>
          <w:color w:val="804000"/>
          <w:sz w:val="20"/>
          <w:szCs w:val="20"/>
          <w:lang w:eastAsia="es-MX"/>
        </w:rPr>
        <w:t>#include &lt;</w:t>
      </w:r>
      <w:proofErr w:type="spellStart"/>
      <w:r w:rsidRPr="00906D5F">
        <w:rPr>
          <w:rFonts w:ascii="Courier New" w:eastAsia="Times New Roman" w:hAnsi="Courier New" w:cs="Courier New"/>
          <w:color w:val="804000"/>
          <w:sz w:val="20"/>
          <w:szCs w:val="20"/>
          <w:lang w:eastAsia="es-MX"/>
        </w:rPr>
        <w:t>util</w:t>
      </w:r>
      <w:proofErr w:type="spellEnd"/>
      <w:r w:rsidRPr="00906D5F">
        <w:rPr>
          <w:rFonts w:ascii="Courier New" w:eastAsia="Times New Roman" w:hAnsi="Courier New" w:cs="Courier New"/>
          <w:color w:val="804000"/>
          <w:sz w:val="20"/>
          <w:szCs w:val="20"/>
          <w:lang w:eastAsia="es-MX"/>
        </w:rPr>
        <w:t>/</w:t>
      </w:r>
      <w:proofErr w:type="spellStart"/>
      <w:r w:rsidRPr="00906D5F">
        <w:rPr>
          <w:rFonts w:ascii="Courier New" w:eastAsia="Times New Roman" w:hAnsi="Courier New" w:cs="Courier New"/>
          <w:color w:val="804000"/>
          <w:sz w:val="20"/>
          <w:szCs w:val="20"/>
          <w:lang w:eastAsia="es-MX"/>
        </w:rPr>
        <w:t>delay.h</w:t>
      </w:r>
      <w:proofErr w:type="spellEnd"/>
      <w:r w:rsidRPr="00906D5F">
        <w:rPr>
          <w:rFonts w:ascii="Courier New" w:eastAsia="Times New Roman" w:hAnsi="Courier New" w:cs="Courier New"/>
          <w:color w:val="804000"/>
          <w:sz w:val="20"/>
          <w:szCs w:val="20"/>
          <w:lang w:eastAsia="es-MX"/>
        </w:rPr>
        <w:t>&gt;</w:t>
      </w:r>
    </w:p>
    <w:p w14:paraId="00E77C03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4B8D27A0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0136093C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</w:pPr>
      <w:r w:rsidRPr="00906D5F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// Definiciones</w:t>
      </w:r>
    </w:p>
    <w:p w14:paraId="110CF527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es-MX"/>
        </w:rPr>
      </w:pPr>
      <w:r w:rsidRPr="00906D5F">
        <w:rPr>
          <w:rFonts w:ascii="Courier New" w:eastAsia="Times New Roman" w:hAnsi="Courier New" w:cs="Courier New"/>
          <w:color w:val="804000"/>
          <w:sz w:val="20"/>
          <w:szCs w:val="20"/>
          <w:lang w:val="en-US" w:eastAsia="es-MX"/>
        </w:rPr>
        <w:t>#</w:t>
      </w:r>
      <w:proofErr w:type="gramStart"/>
      <w:r w:rsidRPr="00906D5F">
        <w:rPr>
          <w:rFonts w:ascii="Courier New" w:eastAsia="Times New Roman" w:hAnsi="Courier New" w:cs="Courier New"/>
          <w:color w:val="804000"/>
          <w:sz w:val="20"/>
          <w:szCs w:val="20"/>
          <w:lang w:val="en-US" w:eastAsia="es-MX"/>
        </w:rPr>
        <w:t>define</w:t>
      </w:r>
      <w:proofErr w:type="gramEnd"/>
      <w:r w:rsidRPr="00906D5F">
        <w:rPr>
          <w:rFonts w:ascii="Courier New" w:eastAsia="Times New Roman" w:hAnsi="Courier New" w:cs="Courier New"/>
          <w:color w:val="804000"/>
          <w:sz w:val="20"/>
          <w:szCs w:val="20"/>
          <w:lang w:val="en-US" w:eastAsia="es-MX"/>
        </w:rPr>
        <w:t xml:space="preserve"> OUT_A PORTB0</w:t>
      </w:r>
    </w:p>
    <w:p w14:paraId="39258F0B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es-MX"/>
        </w:rPr>
      </w:pPr>
      <w:r w:rsidRPr="00906D5F">
        <w:rPr>
          <w:rFonts w:ascii="Courier New" w:eastAsia="Times New Roman" w:hAnsi="Courier New" w:cs="Courier New"/>
          <w:color w:val="804000"/>
          <w:sz w:val="20"/>
          <w:szCs w:val="20"/>
          <w:lang w:val="en-US" w:eastAsia="es-MX"/>
        </w:rPr>
        <w:t>#</w:t>
      </w:r>
      <w:proofErr w:type="gramStart"/>
      <w:r w:rsidRPr="00906D5F">
        <w:rPr>
          <w:rFonts w:ascii="Courier New" w:eastAsia="Times New Roman" w:hAnsi="Courier New" w:cs="Courier New"/>
          <w:color w:val="804000"/>
          <w:sz w:val="20"/>
          <w:szCs w:val="20"/>
          <w:lang w:val="en-US" w:eastAsia="es-MX"/>
        </w:rPr>
        <w:t>define</w:t>
      </w:r>
      <w:proofErr w:type="gramEnd"/>
      <w:r w:rsidRPr="00906D5F">
        <w:rPr>
          <w:rFonts w:ascii="Courier New" w:eastAsia="Times New Roman" w:hAnsi="Courier New" w:cs="Courier New"/>
          <w:color w:val="804000"/>
          <w:sz w:val="20"/>
          <w:szCs w:val="20"/>
          <w:lang w:val="en-US" w:eastAsia="es-MX"/>
        </w:rPr>
        <w:t xml:space="preserve"> OUT_B PORTB1</w:t>
      </w:r>
    </w:p>
    <w:p w14:paraId="70ED6EF9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es-MX"/>
        </w:rPr>
      </w:pPr>
      <w:r w:rsidRPr="00906D5F">
        <w:rPr>
          <w:rFonts w:ascii="Courier New" w:eastAsia="Times New Roman" w:hAnsi="Courier New" w:cs="Courier New"/>
          <w:color w:val="804000"/>
          <w:sz w:val="20"/>
          <w:szCs w:val="20"/>
          <w:lang w:val="en-US" w:eastAsia="es-MX"/>
        </w:rPr>
        <w:t>#</w:t>
      </w:r>
      <w:proofErr w:type="gramStart"/>
      <w:r w:rsidRPr="00906D5F">
        <w:rPr>
          <w:rFonts w:ascii="Courier New" w:eastAsia="Times New Roman" w:hAnsi="Courier New" w:cs="Courier New"/>
          <w:color w:val="804000"/>
          <w:sz w:val="20"/>
          <w:szCs w:val="20"/>
          <w:lang w:val="en-US" w:eastAsia="es-MX"/>
        </w:rPr>
        <w:t>define</w:t>
      </w:r>
      <w:proofErr w:type="gramEnd"/>
      <w:r w:rsidRPr="00906D5F">
        <w:rPr>
          <w:rFonts w:ascii="Courier New" w:eastAsia="Times New Roman" w:hAnsi="Courier New" w:cs="Courier New"/>
          <w:color w:val="804000"/>
          <w:sz w:val="20"/>
          <w:szCs w:val="20"/>
          <w:lang w:val="en-US" w:eastAsia="es-MX"/>
        </w:rPr>
        <w:t xml:space="preserve"> OUT_C PORTB2</w:t>
      </w:r>
    </w:p>
    <w:p w14:paraId="5FC74409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es-MX"/>
        </w:rPr>
      </w:pPr>
      <w:r w:rsidRPr="00906D5F">
        <w:rPr>
          <w:rFonts w:ascii="Courier New" w:eastAsia="Times New Roman" w:hAnsi="Courier New" w:cs="Courier New"/>
          <w:color w:val="804000"/>
          <w:sz w:val="20"/>
          <w:szCs w:val="20"/>
          <w:lang w:val="en-US" w:eastAsia="es-MX"/>
        </w:rPr>
        <w:t>#</w:t>
      </w:r>
      <w:proofErr w:type="gramStart"/>
      <w:r w:rsidRPr="00906D5F">
        <w:rPr>
          <w:rFonts w:ascii="Courier New" w:eastAsia="Times New Roman" w:hAnsi="Courier New" w:cs="Courier New"/>
          <w:color w:val="804000"/>
          <w:sz w:val="20"/>
          <w:szCs w:val="20"/>
          <w:lang w:val="en-US" w:eastAsia="es-MX"/>
        </w:rPr>
        <w:t>define</w:t>
      </w:r>
      <w:proofErr w:type="gramEnd"/>
      <w:r w:rsidRPr="00906D5F">
        <w:rPr>
          <w:rFonts w:ascii="Courier New" w:eastAsia="Times New Roman" w:hAnsi="Courier New" w:cs="Courier New"/>
          <w:color w:val="804000"/>
          <w:sz w:val="20"/>
          <w:szCs w:val="20"/>
          <w:lang w:val="en-US" w:eastAsia="es-MX"/>
        </w:rPr>
        <w:t xml:space="preserve"> OUT_D PORTB3</w:t>
      </w:r>
    </w:p>
    <w:p w14:paraId="7A89F797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</w:p>
    <w:p w14:paraId="19EC5265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es-MX"/>
        </w:rPr>
      </w:pPr>
      <w:r w:rsidRPr="00906D5F">
        <w:rPr>
          <w:rFonts w:ascii="Courier New" w:eastAsia="Times New Roman" w:hAnsi="Courier New" w:cs="Courier New"/>
          <w:color w:val="804000"/>
          <w:sz w:val="20"/>
          <w:szCs w:val="20"/>
          <w:lang w:val="en-US" w:eastAsia="es-MX"/>
        </w:rPr>
        <w:t>#</w:t>
      </w:r>
      <w:proofErr w:type="gramStart"/>
      <w:r w:rsidRPr="00906D5F">
        <w:rPr>
          <w:rFonts w:ascii="Courier New" w:eastAsia="Times New Roman" w:hAnsi="Courier New" w:cs="Courier New"/>
          <w:color w:val="804000"/>
          <w:sz w:val="20"/>
          <w:szCs w:val="20"/>
          <w:lang w:val="en-US" w:eastAsia="es-MX"/>
        </w:rPr>
        <w:t>define</w:t>
      </w:r>
      <w:proofErr w:type="gramEnd"/>
      <w:r w:rsidRPr="00906D5F">
        <w:rPr>
          <w:rFonts w:ascii="Courier New" w:eastAsia="Times New Roman" w:hAnsi="Courier New" w:cs="Courier New"/>
          <w:color w:val="804000"/>
          <w:sz w:val="20"/>
          <w:szCs w:val="20"/>
          <w:lang w:val="en-US" w:eastAsia="es-MX"/>
        </w:rPr>
        <w:t xml:space="preserve"> BTN PORTD0</w:t>
      </w:r>
    </w:p>
    <w:p w14:paraId="1A21ADF5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</w:p>
    <w:p w14:paraId="191B4B80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8000"/>
          <w:sz w:val="20"/>
          <w:szCs w:val="20"/>
          <w:lang w:val="en-US" w:eastAsia="es-MX"/>
        </w:rPr>
      </w:pPr>
      <w:r w:rsidRPr="00906D5F">
        <w:rPr>
          <w:rFonts w:ascii="Courier New" w:eastAsia="Times New Roman" w:hAnsi="Courier New" w:cs="Courier New"/>
          <w:color w:val="008000"/>
          <w:sz w:val="20"/>
          <w:szCs w:val="20"/>
          <w:lang w:val="en-US" w:eastAsia="es-MX"/>
        </w:rPr>
        <w:t xml:space="preserve">// </w:t>
      </w:r>
      <w:proofErr w:type="spellStart"/>
      <w:r w:rsidRPr="00906D5F">
        <w:rPr>
          <w:rFonts w:ascii="Courier New" w:eastAsia="Times New Roman" w:hAnsi="Courier New" w:cs="Courier New"/>
          <w:color w:val="008000"/>
          <w:sz w:val="20"/>
          <w:szCs w:val="20"/>
          <w:lang w:val="en-US" w:eastAsia="es-MX"/>
        </w:rPr>
        <w:t>Constantes</w:t>
      </w:r>
      <w:proofErr w:type="spellEnd"/>
    </w:p>
    <w:p w14:paraId="472C2984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906D5F">
        <w:rPr>
          <w:rFonts w:ascii="Courier New" w:eastAsia="Times New Roman" w:hAnsi="Courier New" w:cs="Courier New"/>
          <w:color w:val="8000FF"/>
          <w:sz w:val="20"/>
          <w:szCs w:val="20"/>
          <w:lang w:val="en-US" w:eastAsia="es-MX"/>
        </w:rPr>
        <w:t>const</w:t>
      </w: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906D5F">
        <w:rPr>
          <w:rFonts w:ascii="Courier New" w:eastAsia="Times New Roman" w:hAnsi="Courier New" w:cs="Courier New"/>
          <w:color w:val="8000FF"/>
          <w:sz w:val="20"/>
          <w:szCs w:val="20"/>
          <w:lang w:val="en-US" w:eastAsia="es-MX"/>
        </w:rPr>
        <w:t>int</w:t>
      </w: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TIME </w:t>
      </w:r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=</w:t>
      </w: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proofErr w:type="gramStart"/>
      <w:r w:rsidRPr="00906D5F">
        <w:rPr>
          <w:rFonts w:ascii="Courier New" w:eastAsia="Times New Roman" w:hAnsi="Courier New" w:cs="Courier New"/>
          <w:color w:val="FF8000"/>
          <w:sz w:val="20"/>
          <w:szCs w:val="20"/>
          <w:lang w:val="en-US" w:eastAsia="es-MX"/>
        </w:rPr>
        <w:t>100</w:t>
      </w:r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;</w:t>
      </w:r>
      <w:proofErr w:type="gramEnd"/>
    </w:p>
    <w:p w14:paraId="044199C1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</w:p>
    <w:p w14:paraId="63B42AB2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8000"/>
          <w:sz w:val="20"/>
          <w:szCs w:val="20"/>
          <w:lang w:val="en-US" w:eastAsia="es-MX"/>
        </w:rPr>
      </w:pPr>
      <w:r w:rsidRPr="00906D5F">
        <w:rPr>
          <w:rFonts w:ascii="Courier New" w:eastAsia="Times New Roman" w:hAnsi="Courier New" w:cs="Courier New"/>
          <w:color w:val="008000"/>
          <w:sz w:val="20"/>
          <w:szCs w:val="20"/>
          <w:lang w:val="en-US" w:eastAsia="es-MX"/>
        </w:rPr>
        <w:t>// Macros - Inputs</w:t>
      </w:r>
    </w:p>
    <w:p w14:paraId="11D6E79A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es-MX"/>
        </w:rPr>
      </w:pPr>
      <w:r w:rsidRPr="00906D5F">
        <w:rPr>
          <w:rFonts w:ascii="Courier New" w:eastAsia="Times New Roman" w:hAnsi="Courier New" w:cs="Courier New"/>
          <w:color w:val="804000"/>
          <w:sz w:val="20"/>
          <w:szCs w:val="20"/>
          <w:lang w:val="en-US" w:eastAsia="es-MX"/>
        </w:rPr>
        <w:t>#define OUT_A_</w:t>
      </w:r>
      <w:proofErr w:type="gramStart"/>
      <w:r w:rsidRPr="00906D5F">
        <w:rPr>
          <w:rFonts w:ascii="Courier New" w:eastAsia="Times New Roman" w:hAnsi="Courier New" w:cs="Courier New"/>
          <w:color w:val="804000"/>
          <w:sz w:val="20"/>
          <w:szCs w:val="20"/>
          <w:lang w:val="en-US" w:eastAsia="es-MX"/>
        </w:rPr>
        <w:t>ON  PORTB</w:t>
      </w:r>
      <w:proofErr w:type="gramEnd"/>
      <w:r w:rsidRPr="00906D5F">
        <w:rPr>
          <w:rFonts w:ascii="Courier New" w:eastAsia="Times New Roman" w:hAnsi="Courier New" w:cs="Courier New"/>
          <w:color w:val="804000"/>
          <w:sz w:val="20"/>
          <w:szCs w:val="20"/>
          <w:lang w:val="en-US" w:eastAsia="es-MX"/>
        </w:rPr>
        <w:t xml:space="preserve"> |=  _BV( OUT_A )</w:t>
      </w:r>
    </w:p>
    <w:p w14:paraId="7C7FB8DD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es-MX"/>
        </w:rPr>
      </w:pPr>
      <w:r w:rsidRPr="00906D5F">
        <w:rPr>
          <w:rFonts w:ascii="Courier New" w:eastAsia="Times New Roman" w:hAnsi="Courier New" w:cs="Courier New"/>
          <w:color w:val="804000"/>
          <w:sz w:val="20"/>
          <w:szCs w:val="20"/>
          <w:lang w:val="en-US" w:eastAsia="es-MX"/>
        </w:rPr>
        <w:t>#define OUT_A_OFF PORTB &amp;= ~_</w:t>
      </w:r>
      <w:proofErr w:type="gramStart"/>
      <w:r w:rsidRPr="00906D5F">
        <w:rPr>
          <w:rFonts w:ascii="Courier New" w:eastAsia="Times New Roman" w:hAnsi="Courier New" w:cs="Courier New"/>
          <w:color w:val="804000"/>
          <w:sz w:val="20"/>
          <w:szCs w:val="20"/>
          <w:lang w:val="en-US" w:eastAsia="es-MX"/>
        </w:rPr>
        <w:t>BV( OUT</w:t>
      </w:r>
      <w:proofErr w:type="gramEnd"/>
      <w:r w:rsidRPr="00906D5F">
        <w:rPr>
          <w:rFonts w:ascii="Courier New" w:eastAsia="Times New Roman" w:hAnsi="Courier New" w:cs="Courier New"/>
          <w:color w:val="804000"/>
          <w:sz w:val="20"/>
          <w:szCs w:val="20"/>
          <w:lang w:val="en-US" w:eastAsia="es-MX"/>
        </w:rPr>
        <w:t>_A )</w:t>
      </w:r>
    </w:p>
    <w:p w14:paraId="4AE3DFC9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</w:p>
    <w:p w14:paraId="230CF245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es-MX"/>
        </w:rPr>
      </w:pPr>
      <w:r w:rsidRPr="00906D5F">
        <w:rPr>
          <w:rFonts w:ascii="Courier New" w:eastAsia="Times New Roman" w:hAnsi="Courier New" w:cs="Courier New"/>
          <w:color w:val="804000"/>
          <w:sz w:val="20"/>
          <w:szCs w:val="20"/>
          <w:lang w:val="en-US" w:eastAsia="es-MX"/>
        </w:rPr>
        <w:t>#define OUT_B_</w:t>
      </w:r>
      <w:proofErr w:type="gramStart"/>
      <w:r w:rsidRPr="00906D5F">
        <w:rPr>
          <w:rFonts w:ascii="Courier New" w:eastAsia="Times New Roman" w:hAnsi="Courier New" w:cs="Courier New"/>
          <w:color w:val="804000"/>
          <w:sz w:val="20"/>
          <w:szCs w:val="20"/>
          <w:lang w:val="en-US" w:eastAsia="es-MX"/>
        </w:rPr>
        <w:t>ON  PORTB</w:t>
      </w:r>
      <w:proofErr w:type="gramEnd"/>
      <w:r w:rsidRPr="00906D5F">
        <w:rPr>
          <w:rFonts w:ascii="Courier New" w:eastAsia="Times New Roman" w:hAnsi="Courier New" w:cs="Courier New"/>
          <w:color w:val="804000"/>
          <w:sz w:val="20"/>
          <w:szCs w:val="20"/>
          <w:lang w:val="en-US" w:eastAsia="es-MX"/>
        </w:rPr>
        <w:t xml:space="preserve"> |=  _BV( OUT_B )</w:t>
      </w:r>
    </w:p>
    <w:p w14:paraId="42B70926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es-MX"/>
        </w:rPr>
      </w:pPr>
      <w:r w:rsidRPr="00906D5F">
        <w:rPr>
          <w:rFonts w:ascii="Courier New" w:eastAsia="Times New Roman" w:hAnsi="Courier New" w:cs="Courier New"/>
          <w:color w:val="804000"/>
          <w:sz w:val="20"/>
          <w:szCs w:val="20"/>
          <w:lang w:val="en-US" w:eastAsia="es-MX"/>
        </w:rPr>
        <w:t>#define OUT_B_OFF PORTB &amp;= ~_</w:t>
      </w:r>
      <w:proofErr w:type="gramStart"/>
      <w:r w:rsidRPr="00906D5F">
        <w:rPr>
          <w:rFonts w:ascii="Courier New" w:eastAsia="Times New Roman" w:hAnsi="Courier New" w:cs="Courier New"/>
          <w:color w:val="804000"/>
          <w:sz w:val="20"/>
          <w:szCs w:val="20"/>
          <w:lang w:val="en-US" w:eastAsia="es-MX"/>
        </w:rPr>
        <w:t>BV( OUT</w:t>
      </w:r>
      <w:proofErr w:type="gramEnd"/>
      <w:r w:rsidRPr="00906D5F">
        <w:rPr>
          <w:rFonts w:ascii="Courier New" w:eastAsia="Times New Roman" w:hAnsi="Courier New" w:cs="Courier New"/>
          <w:color w:val="804000"/>
          <w:sz w:val="20"/>
          <w:szCs w:val="20"/>
          <w:lang w:val="en-US" w:eastAsia="es-MX"/>
        </w:rPr>
        <w:t>_B )</w:t>
      </w:r>
    </w:p>
    <w:p w14:paraId="02E6C69B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</w:p>
    <w:p w14:paraId="6A5DECF1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es-MX"/>
        </w:rPr>
      </w:pPr>
      <w:r w:rsidRPr="00906D5F">
        <w:rPr>
          <w:rFonts w:ascii="Courier New" w:eastAsia="Times New Roman" w:hAnsi="Courier New" w:cs="Courier New"/>
          <w:color w:val="804000"/>
          <w:sz w:val="20"/>
          <w:szCs w:val="20"/>
          <w:lang w:val="en-US" w:eastAsia="es-MX"/>
        </w:rPr>
        <w:t>#define OUT_C_</w:t>
      </w:r>
      <w:proofErr w:type="gramStart"/>
      <w:r w:rsidRPr="00906D5F">
        <w:rPr>
          <w:rFonts w:ascii="Courier New" w:eastAsia="Times New Roman" w:hAnsi="Courier New" w:cs="Courier New"/>
          <w:color w:val="804000"/>
          <w:sz w:val="20"/>
          <w:szCs w:val="20"/>
          <w:lang w:val="en-US" w:eastAsia="es-MX"/>
        </w:rPr>
        <w:t>ON  PORTB</w:t>
      </w:r>
      <w:proofErr w:type="gramEnd"/>
      <w:r w:rsidRPr="00906D5F">
        <w:rPr>
          <w:rFonts w:ascii="Courier New" w:eastAsia="Times New Roman" w:hAnsi="Courier New" w:cs="Courier New"/>
          <w:color w:val="804000"/>
          <w:sz w:val="20"/>
          <w:szCs w:val="20"/>
          <w:lang w:val="en-US" w:eastAsia="es-MX"/>
        </w:rPr>
        <w:t xml:space="preserve"> |=  _BV( OUT_C )</w:t>
      </w:r>
    </w:p>
    <w:p w14:paraId="3057C214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es-MX"/>
        </w:rPr>
      </w:pPr>
      <w:r w:rsidRPr="00906D5F">
        <w:rPr>
          <w:rFonts w:ascii="Courier New" w:eastAsia="Times New Roman" w:hAnsi="Courier New" w:cs="Courier New"/>
          <w:color w:val="804000"/>
          <w:sz w:val="20"/>
          <w:szCs w:val="20"/>
          <w:lang w:val="en-US" w:eastAsia="es-MX"/>
        </w:rPr>
        <w:t>#define OUT_C_OFF PORTB &amp;= ~_</w:t>
      </w:r>
      <w:proofErr w:type="gramStart"/>
      <w:r w:rsidRPr="00906D5F">
        <w:rPr>
          <w:rFonts w:ascii="Courier New" w:eastAsia="Times New Roman" w:hAnsi="Courier New" w:cs="Courier New"/>
          <w:color w:val="804000"/>
          <w:sz w:val="20"/>
          <w:szCs w:val="20"/>
          <w:lang w:val="en-US" w:eastAsia="es-MX"/>
        </w:rPr>
        <w:t>BV( OUT</w:t>
      </w:r>
      <w:proofErr w:type="gramEnd"/>
      <w:r w:rsidRPr="00906D5F">
        <w:rPr>
          <w:rFonts w:ascii="Courier New" w:eastAsia="Times New Roman" w:hAnsi="Courier New" w:cs="Courier New"/>
          <w:color w:val="804000"/>
          <w:sz w:val="20"/>
          <w:szCs w:val="20"/>
          <w:lang w:val="en-US" w:eastAsia="es-MX"/>
        </w:rPr>
        <w:t>_C )</w:t>
      </w:r>
    </w:p>
    <w:p w14:paraId="31BD52A8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</w:p>
    <w:p w14:paraId="4718C542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es-MX"/>
        </w:rPr>
      </w:pPr>
      <w:r w:rsidRPr="00906D5F">
        <w:rPr>
          <w:rFonts w:ascii="Courier New" w:eastAsia="Times New Roman" w:hAnsi="Courier New" w:cs="Courier New"/>
          <w:color w:val="804000"/>
          <w:sz w:val="20"/>
          <w:szCs w:val="20"/>
          <w:lang w:val="en-US" w:eastAsia="es-MX"/>
        </w:rPr>
        <w:t>#define OUT_D_</w:t>
      </w:r>
      <w:proofErr w:type="gramStart"/>
      <w:r w:rsidRPr="00906D5F">
        <w:rPr>
          <w:rFonts w:ascii="Courier New" w:eastAsia="Times New Roman" w:hAnsi="Courier New" w:cs="Courier New"/>
          <w:color w:val="804000"/>
          <w:sz w:val="20"/>
          <w:szCs w:val="20"/>
          <w:lang w:val="en-US" w:eastAsia="es-MX"/>
        </w:rPr>
        <w:t>ON  PORTB</w:t>
      </w:r>
      <w:proofErr w:type="gramEnd"/>
      <w:r w:rsidRPr="00906D5F">
        <w:rPr>
          <w:rFonts w:ascii="Courier New" w:eastAsia="Times New Roman" w:hAnsi="Courier New" w:cs="Courier New"/>
          <w:color w:val="804000"/>
          <w:sz w:val="20"/>
          <w:szCs w:val="20"/>
          <w:lang w:val="en-US" w:eastAsia="es-MX"/>
        </w:rPr>
        <w:t xml:space="preserve"> |=  _BV( OUT_D )</w:t>
      </w:r>
    </w:p>
    <w:p w14:paraId="1C5440BB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804000"/>
          <w:sz w:val="20"/>
          <w:szCs w:val="20"/>
          <w:lang w:val="en-US" w:eastAsia="es-MX"/>
        </w:rPr>
      </w:pPr>
      <w:r w:rsidRPr="00906D5F">
        <w:rPr>
          <w:rFonts w:ascii="Courier New" w:eastAsia="Times New Roman" w:hAnsi="Courier New" w:cs="Courier New"/>
          <w:color w:val="804000"/>
          <w:sz w:val="20"/>
          <w:szCs w:val="20"/>
          <w:lang w:val="en-US" w:eastAsia="es-MX"/>
        </w:rPr>
        <w:t>#define OUT_D_OFF PORTB &amp;= ~_</w:t>
      </w:r>
      <w:proofErr w:type="gramStart"/>
      <w:r w:rsidRPr="00906D5F">
        <w:rPr>
          <w:rFonts w:ascii="Courier New" w:eastAsia="Times New Roman" w:hAnsi="Courier New" w:cs="Courier New"/>
          <w:color w:val="804000"/>
          <w:sz w:val="20"/>
          <w:szCs w:val="20"/>
          <w:lang w:val="en-US" w:eastAsia="es-MX"/>
        </w:rPr>
        <w:t>BV( OUT</w:t>
      </w:r>
      <w:proofErr w:type="gramEnd"/>
      <w:r w:rsidRPr="00906D5F">
        <w:rPr>
          <w:rFonts w:ascii="Courier New" w:eastAsia="Times New Roman" w:hAnsi="Courier New" w:cs="Courier New"/>
          <w:color w:val="804000"/>
          <w:sz w:val="20"/>
          <w:szCs w:val="20"/>
          <w:lang w:val="en-US" w:eastAsia="es-MX"/>
        </w:rPr>
        <w:t>_D )</w:t>
      </w:r>
    </w:p>
    <w:p w14:paraId="674411E9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</w:p>
    <w:p w14:paraId="396FF887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</w:p>
    <w:p w14:paraId="179E2791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8000"/>
          <w:sz w:val="20"/>
          <w:szCs w:val="20"/>
          <w:lang w:val="en-US" w:eastAsia="es-MX"/>
        </w:rPr>
      </w:pPr>
      <w:r w:rsidRPr="00906D5F">
        <w:rPr>
          <w:rFonts w:ascii="Courier New" w:eastAsia="Times New Roman" w:hAnsi="Courier New" w:cs="Courier New"/>
          <w:color w:val="008000"/>
          <w:sz w:val="20"/>
          <w:szCs w:val="20"/>
          <w:lang w:val="en-US" w:eastAsia="es-MX"/>
        </w:rPr>
        <w:t>// FSM</w:t>
      </w:r>
    </w:p>
    <w:p w14:paraId="296094F5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proofErr w:type="spellStart"/>
      <w:r w:rsidRPr="00906D5F">
        <w:rPr>
          <w:rFonts w:ascii="Courier New" w:eastAsia="Times New Roman" w:hAnsi="Courier New" w:cs="Courier New"/>
          <w:color w:val="8000FF"/>
          <w:sz w:val="20"/>
          <w:szCs w:val="20"/>
          <w:lang w:val="en-US" w:eastAsia="es-MX"/>
        </w:rPr>
        <w:t>enum</w:t>
      </w:r>
      <w:proofErr w:type="spellEnd"/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states</w:t>
      </w:r>
    </w:p>
    <w:p w14:paraId="793F4614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{</w:t>
      </w:r>
    </w:p>
    <w:p w14:paraId="0B706D9F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s0</w:t>
      </w:r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,</w:t>
      </w:r>
    </w:p>
    <w:p w14:paraId="732A2614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s1</w:t>
      </w:r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,</w:t>
      </w:r>
    </w:p>
    <w:p w14:paraId="3303CBBF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s2</w:t>
      </w:r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,</w:t>
      </w:r>
    </w:p>
    <w:p w14:paraId="33AC293E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s3  </w:t>
      </w:r>
    </w:p>
    <w:p w14:paraId="6EB6F49B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proofErr w:type="gramStart"/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}</w:t>
      </w: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state</w:t>
      </w:r>
      <w:proofErr w:type="gramEnd"/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;</w:t>
      </w:r>
    </w:p>
    <w:p w14:paraId="7BD2CA47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</w:p>
    <w:p w14:paraId="60A6FC41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906D5F">
        <w:rPr>
          <w:rFonts w:ascii="Courier New" w:eastAsia="Times New Roman" w:hAnsi="Courier New" w:cs="Courier New"/>
          <w:color w:val="8000FF"/>
          <w:sz w:val="20"/>
          <w:szCs w:val="20"/>
          <w:lang w:val="en-US" w:eastAsia="es-MX"/>
        </w:rPr>
        <w:t>uint8_t</w:t>
      </w: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proofErr w:type="spellStart"/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btn_state</w:t>
      </w:r>
      <w:proofErr w:type="spellEnd"/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=</w:t>
      </w: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proofErr w:type="gramStart"/>
      <w:r w:rsidRPr="00906D5F">
        <w:rPr>
          <w:rFonts w:ascii="Courier New" w:eastAsia="Times New Roman" w:hAnsi="Courier New" w:cs="Courier New"/>
          <w:color w:val="FF8000"/>
          <w:sz w:val="20"/>
          <w:szCs w:val="20"/>
          <w:lang w:val="en-US" w:eastAsia="es-MX"/>
        </w:rPr>
        <w:t>0</w:t>
      </w:r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;</w:t>
      </w:r>
      <w:proofErr w:type="gramEnd"/>
    </w:p>
    <w:p w14:paraId="01282A33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</w:p>
    <w:p w14:paraId="7CE79F2B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8000"/>
          <w:sz w:val="20"/>
          <w:szCs w:val="20"/>
          <w:lang w:val="en-US" w:eastAsia="es-MX"/>
        </w:rPr>
      </w:pPr>
      <w:r w:rsidRPr="00906D5F">
        <w:rPr>
          <w:rFonts w:ascii="Courier New" w:eastAsia="Times New Roman" w:hAnsi="Courier New" w:cs="Courier New"/>
          <w:color w:val="008000"/>
          <w:sz w:val="20"/>
          <w:szCs w:val="20"/>
          <w:lang w:val="en-US" w:eastAsia="es-MX"/>
        </w:rPr>
        <w:t>//</w:t>
      </w:r>
      <w:proofErr w:type="spellStart"/>
      <w:r w:rsidRPr="00906D5F">
        <w:rPr>
          <w:rFonts w:ascii="Courier New" w:eastAsia="Times New Roman" w:hAnsi="Courier New" w:cs="Courier New"/>
          <w:color w:val="008000"/>
          <w:sz w:val="20"/>
          <w:szCs w:val="20"/>
          <w:lang w:val="en-US" w:eastAsia="es-MX"/>
        </w:rPr>
        <w:t>Funciones</w:t>
      </w:r>
      <w:proofErr w:type="spellEnd"/>
    </w:p>
    <w:p w14:paraId="5CD2411D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906D5F">
        <w:rPr>
          <w:rFonts w:ascii="Courier New" w:eastAsia="Times New Roman" w:hAnsi="Courier New" w:cs="Courier New"/>
          <w:color w:val="8000FF"/>
          <w:sz w:val="20"/>
          <w:szCs w:val="20"/>
          <w:lang w:val="en-US" w:eastAsia="es-MX"/>
        </w:rPr>
        <w:t>void</w:t>
      </w: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proofErr w:type="spellStart"/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init_ports</w:t>
      </w:r>
      <w:proofErr w:type="spellEnd"/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(</w:t>
      </w:r>
      <w:r w:rsidRPr="00906D5F">
        <w:rPr>
          <w:rFonts w:ascii="Courier New" w:eastAsia="Times New Roman" w:hAnsi="Courier New" w:cs="Courier New"/>
          <w:color w:val="8000FF"/>
          <w:sz w:val="20"/>
          <w:szCs w:val="20"/>
          <w:lang w:val="en-US" w:eastAsia="es-MX"/>
        </w:rPr>
        <w:t>void</w:t>
      </w:r>
      <w:proofErr w:type="gramStart"/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);</w:t>
      </w:r>
      <w:proofErr w:type="gramEnd"/>
    </w:p>
    <w:p w14:paraId="0918CABB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906D5F">
        <w:rPr>
          <w:rFonts w:ascii="Courier New" w:eastAsia="Times New Roman" w:hAnsi="Courier New" w:cs="Courier New"/>
          <w:color w:val="8000FF"/>
          <w:sz w:val="20"/>
          <w:szCs w:val="20"/>
          <w:lang w:val="en-US" w:eastAsia="es-MX"/>
        </w:rPr>
        <w:t>uint8_t</w:t>
      </w: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debounce</w:t>
      </w:r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(</w:t>
      </w:r>
      <w:r w:rsidRPr="00906D5F">
        <w:rPr>
          <w:rFonts w:ascii="Courier New" w:eastAsia="Times New Roman" w:hAnsi="Courier New" w:cs="Courier New"/>
          <w:color w:val="8000FF"/>
          <w:sz w:val="20"/>
          <w:szCs w:val="20"/>
          <w:lang w:val="en-US" w:eastAsia="es-MX"/>
        </w:rPr>
        <w:t>uint8_t</w:t>
      </w:r>
      <w:proofErr w:type="gramStart"/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);</w:t>
      </w:r>
      <w:proofErr w:type="gramEnd"/>
    </w:p>
    <w:p w14:paraId="17262F91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</w:p>
    <w:p w14:paraId="2EFB9A07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</w:p>
    <w:p w14:paraId="0550DBE8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906D5F">
        <w:rPr>
          <w:rFonts w:ascii="Courier New" w:eastAsia="Times New Roman" w:hAnsi="Courier New" w:cs="Courier New"/>
          <w:color w:val="8000FF"/>
          <w:sz w:val="20"/>
          <w:szCs w:val="20"/>
          <w:lang w:val="en-US" w:eastAsia="es-MX"/>
        </w:rPr>
        <w:t>int</w:t>
      </w: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main</w:t>
      </w:r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(</w:t>
      </w:r>
      <w:r w:rsidRPr="00906D5F">
        <w:rPr>
          <w:rFonts w:ascii="Courier New" w:eastAsia="Times New Roman" w:hAnsi="Courier New" w:cs="Courier New"/>
          <w:color w:val="8000FF"/>
          <w:sz w:val="20"/>
          <w:szCs w:val="20"/>
          <w:lang w:val="en-US" w:eastAsia="es-MX"/>
        </w:rPr>
        <w:t>void</w:t>
      </w:r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)</w:t>
      </w:r>
    </w:p>
    <w:p w14:paraId="0A111333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{</w:t>
      </w:r>
    </w:p>
    <w:p w14:paraId="4C1A3CAE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</w:t>
      </w:r>
      <w:proofErr w:type="spellStart"/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init_</w:t>
      </w:r>
      <w:proofErr w:type="gramStart"/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ports</w:t>
      </w:r>
      <w:proofErr w:type="spellEnd"/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(</w:t>
      </w:r>
      <w:proofErr w:type="gramEnd"/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);</w:t>
      </w:r>
    </w:p>
    <w:p w14:paraId="2596BF0C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</w:t>
      </w:r>
    </w:p>
    <w:p w14:paraId="232BEF0D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state </w:t>
      </w:r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=</w:t>
      </w: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proofErr w:type="gramStart"/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s0</w:t>
      </w:r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;</w:t>
      </w:r>
      <w:proofErr w:type="gramEnd"/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</w:t>
      </w:r>
    </w:p>
    <w:p w14:paraId="677E8855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</w:t>
      </w:r>
    </w:p>
    <w:p w14:paraId="7C411112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</w:t>
      </w:r>
      <w:r w:rsidRPr="00906D5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while</w:t>
      </w: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(</w:t>
      </w:r>
      <w:r w:rsidRPr="00906D5F">
        <w:rPr>
          <w:rFonts w:ascii="Courier New" w:eastAsia="Times New Roman" w:hAnsi="Courier New" w:cs="Courier New"/>
          <w:color w:val="FF8000"/>
          <w:sz w:val="20"/>
          <w:szCs w:val="20"/>
          <w:lang w:val="en-US" w:eastAsia="es-MX"/>
        </w:rPr>
        <w:t>1</w:t>
      </w:r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)</w:t>
      </w: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</w:p>
    <w:p w14:paraId="6738EAD4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</w:t>
      </w:r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{</w:t>
      </w:r>
    </w:p>
    <w:p w14:paraId="0D95BAA2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 </w:t>
      </w:r>
      <w:r w:rsidRPr="00906D5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switch</w:t>
      </w:r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(</w:t>
      </w: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state</w:t>
      </w:r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)</w:t>
      </w:r>
    </w:p>
    <w:p w14:paraId="442596BE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 </w:t>
      </w:r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{</w:t>
      </w:r>
    </w:p>
    <w:p w14:paraId="7114D235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8000"/>
          <w:sz w:val="20"/>
          <w:szCs w:val="20"/>
          <w:lang w:val="en-US" w:eastAsia="es-MX"/>
        </w:rPr>
      </w:pP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     </w:t>
      </w:r>
      <w:r w:rsidRPr="00906D5F">
        <w:rPr>
          <w:rFonts w:ascii="Courier New" w:eastAsia="Times New Roman" w:hAnsi="Courier New" w:cs="Courier New"/>
          <w:color w:val="008000"/>
          <w:sz w:val="20"/>
          <w:szCs w:val="20"/>
          <w:lang w:val="en-US" w:eastAsia="es-MX"/>
        </w:rPr>
        <w:t>//-- State 0</w:t>
      </w:r>
    </w:p>
    <w:p w14:paraId="46D13DA1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     </w:t>
      </w:r>
      <w:r w:rsidRPr="00906D5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case</w:t>
      </w: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s0</w:t>
      </w:r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:</w:t>
      </w:r>
    </w:p>
    <w:p w14:paraId="6436256C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         OUT_A_</w:t>
      </w:r>
      <w:proofErr w:type="gramStart"/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ON</w:t>
      </w:r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;</w:t>
      </w:r>
      <w:proofErr w:type="gramEnd"/>
    </w:p>
    <w:p w14:paraId="0C469B92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         OUT_B_</w:t>
      </w:r>
      <w:proofErr w:type="gramStart"/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OFF</w:t>
      </w:r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;</w:t>
      </w:r>
      <w:proofErr w:type="gramEnd"/>
    </w:p>
    <w:p w14:paraId="0BCAE2C5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         OUT_C_</w:t>
      </w:r>
      <w:proofErr w:type="gramStart"/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OFF</w:t>
      </w:r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;</w:t>
      </w:r>
      <w:proofErr w:type="gramEnd"/>
    </w:p>
    <w:p w14:paraId="016A51EC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         OUT_D_</w:t>
      </w:r>
      <w:proofErr w:type="gramStart"/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ON</w:t>
      </w:r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;</w:t>
      </w:r>
      <w:proofErr w:type="gramEnd"/>
    </w:p>
    <w:p w14:paraId="66D5809B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         </w:t>
      </w:r>
      <w:r w:rsidRPr="00906D5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if</w:t>
      </w: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proofErr w:type="gramStart"/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(</w:t>
      </w: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debounce</w:t>
      </w:r>
      <w:proofErr w:type="gramEnd"/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(</w:t>
      </w: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BTN</w:t>
      </w:r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)</w:t>
      </w: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)</w:t>
      </w:r>
    </w:p>
    <w:p w14:paraId="27B3AB27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         </w:t>
      </w:r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{</w:t>
      </w:r>
    </w:p>
    <w:p w14:paraId="32B9CB3D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             state </w:t>
      </w:r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=</w:t>
      </w: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proofErr w:type="gramStart"/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s1</w:t>
      </w:r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;</w:t>
      </w:r>
      <w:proofErr w:type="gramEnd"/>
    </w:p>
    <w:p w14:paraId="1CB6B55C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         </w:t>
      </w:r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}</w:t>
      </w:r>
    </w:p>
    <w:p w14:paraId="285847DD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         </w:t>
      </w:r>
      <w:r w:rsidRPr="00906D5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else</w:t>
      </w:r>
    </w:p>
    <w:p w14:paraId="5DC9C106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         </w:t>
      </w:r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{</w:t>
      </w:r>
    </w:p>
    <w:p w14:paraId="1FFEF7EC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             state </w:t>
      </w:r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=</w:t>
      </w: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proofErr w:type="gramStart"/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s3</w:t>
      </w:r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;</w:t>
      </w:r>
      <w:proofErr w:type="gramEnd"/>
    </w:p>
    <w:p w14:paraId="1379CC10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         </w:t>
      </w:r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}</w:t>
      </w:r>
    </w:p>
    <w:p w14:paraId="4296458C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         _</w:t>
      </w:r>
      <w:proofErr w:type="spellStart"/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delay_</w:t>
      </w:r>
      <w:proofErr w:type="gramStart"/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ms</w:t>
      </w:r>
      <w:proofErr w:type="spellEnd"/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(</w:t>
      </w:r>
      <w:proofErr w:type="gramEnd"/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TIME</w:t>
      </w:r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);</w:t>
      </w:r>
    </w:p>
    <w:p w14:paraId="19F6ED7E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     </w:t>
      </w:r>
      <w:proofErr w:type="gramStart"/>
      <w:r w:rsidRPr="00906D5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break</w:t>
      </w:r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;</w:t>
      </w:r>
      <w:proofErr w:type="gramEnd"/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</w:t>
      </w:r>
    </w:p>
    <w:p w14:paraId="3101C840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     </w:t>
      </w:r>
    </w:p>
    <w:p w14:paraId="2C6C120C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8000"/>
          <w:sz w:val="20"/>
          <w:szCs w:val="20"/>
          <w:lang w:val="en-US" w:eastAsia="es-MX"/>
        </w:rPr>
      </w:pP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     </w:t>
      </w:r>
      <w:r w:rsidRPr="00906D5F">
        <w:rPr>
          <w:rFonts w:ascii="Courier New" w:eastAsia="Times New Roman" w:hAnsi="Courier New" w:cs="Courier New"/>
          <w:color w:val="008000"/>
          <w:sz w:val="20"/>
          <w:szCs w:val="20"/>
          <w:lang w:val="en-US" w:eastAsia="es-MX"/>
        </w:rPr>
        <w:t>//-- State 1</w:t>
      </w:r>
    </w:p>
    <w:p w14:paraId="48FD252F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     </w:t>
      </w:r>
      <w:r w:rsidRPr="00906D5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case</w:t>
      </w: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s1</w:t>
      </w:r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:</w:t>
      </w:r>
    </w:p>
    <w:p w14:paraId="32885936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         OUT_A_</w:t>
      </w:r>
      <w:proofErr w:type="gramStart"/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ON</w:t>
      </w:r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;</w:t>
      </w:r>
      <w:proofErr w:type="gramEnd"/>
    </w:p>
    <w:p w14:paraId="33D33DFE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         OUT_B_</w:t>
      </w:r>
      <w:proofErr w:type="gramStart"/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ON</w:t>
      </w:r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;</w:t>
      </w:r>
      <w:proofErr w:type="gramEnd"/>
    </w:p>
    <w:p w14:paraId="49FDF6CA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         OUT_C_</w:t>
      </w:r>
      <w:proofErr w:type="gramStart"/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OFF</w:t>
      </w:r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;</w:t>
      </w:r>
      <w:proofErr w:type="gramEnd"/>
    </w:p>
    <w:p w14:paraId="2EF18218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         OUT_D_</w:t>
      </w:r>
      <w:proofErr w:type="gramStart"/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OFF</w:t>
      </w:r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;</w:t>
      </w:r>
      <w:proofErr w:type="gramEnd"/>
    </w:p>
    <w:p w14:paraId="02189CFA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         </w:t>
      </w:r>
      <w:r w:rsidRPr="00906D5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if</w:t>
      </w: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proofErr w:type="gramStart"/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(</w:t>
      </w: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debounce</w:t>
      </w:r>
      <w:proofErr w:type="gramEnd"/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(</w:t>
      </w: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BTN</w:t>
      </w:r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)</w:t>
      </w: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)</w:t>
      </w:r>
    </w:p>
    <w:p w14:paraId="054AD686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         </w:t>
      </w:r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{</w:t>
      </w:r>
    </w:p>
    <w:p w14:paraId="231492E6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             state </w:t>
      </w:r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=</w:t>
      </w: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proofErr w:type="gramStart"/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s2</w:t>
      </w:r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;</w:t>
      </w:r>
      <w:proofErr w:type="gramEnd"/>
    </w:p>
    <w:p w14:paraId="67543F36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         </w:t>
      </w:r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}</w:t>
      </w:r>
    </w:p>
    <w:p w14:paraId="2609D804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         </w:t>
      </w:r>
      <w:r w:rsidRPr="00906D5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else</w:t>
      </w:r>
    </w:p>
    <w:p w14:paraId="62B0E812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         </w:t>
      </w:r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{</w:t>
      </w:r>
    </w:p>
    <w:p w14:paraId="37C3D37B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             state </w:t>
      </w:r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=</w:t>
      </w: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proofErr w:type="gramStart"/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s0</w:t>
      </w:r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;</w:t>
      </w:r>
      <w:proofErr w:type="gramEnd"/>
    </w:p>
    <w:p w14:paraId="6E94E076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         </w:t>
      </w:r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}</w:t>
      </w:r>
    </w:p>
    <w:p w14:paraId="6073F358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         _</w:t>
      </w:r>
      <w:proofErr w:type="spellStart"/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delay_</w:t>
      </w:r>
      <w:proofErr w:type="gramStart"/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ms</w:t>
      </w:r>
      <w:proofErr w:type="spellEnd"/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(</w:t>
      </w:r>
      <w:proofErr w:type="gramEnd"/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TIME</w:t>
      </w:r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);</w:t>
      </w:r>
    </w:p>
    <w:p w14:paraId="5B4B6723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     </w:t>
      </w:r>
      <w:proofErr w:type="gramStart"/>
      <w:r w:rsidRPr="00906D5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break</w:t>
      </w:r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;</w:t>
      </w:r>
      <w:proofErr w:type="gramEnd"/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</w:t>
      </w:r>
    </w:p>
    <w:p w14:paraId="76C08054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     </w:t>
      </w:r>
    </w:p>
    <w:p w14:paraId="520815D1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8000"/>
          <w:sz w:val="20"/>
          <w:szCs w:val="20"/>
          <w:lang w:val="en-US" w:eastAsia="es-MX"/>
        </w:rPr>
      </w:pP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     </w:t>
      </w:r>
      <w:r w:rsidRPr="00906D5F">
        <w:rPr>
          <w:rFonts w:ascii="Courier New" w:eastAsia="Times New Roman" w:hAnsi="Courier New" w:cs="Courier New"/>
          <w:color w:val="008000"/>
          <w:sz w:val="20"/>
          <w:szCs w:val="20"/>
          <w:lang w:val="en-US" w:eastAsia="es-MX"/>
        </w:rPr>
        <w:t>//-- State 2</w:t>
      </w:r>
    </w:p>
    <w:p w14:paraId="1B39E425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     </w:t>
      </w:r>
      <w:r w:rsidRPr="00906D5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case</w:t>
      </w: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s2</w:t>
      </w:r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:</w:t>
      </w:r>
    </w:p>
    <w:p w14:paraId="16F22487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         OUT_A_</w:t>
      </w:r>
      <w:proofErr w:type="gramStart"/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OFF</w:t>
      </w:r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;</w:t>
      </w:r>
      <w:proofErr w:type="gramEnd"/>
    </w:p>
    <w:p w14:paraId="627014A6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         OUT_B_</w:t>
      </w:r>
      <w:proofErr w:type="gramStart"/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ON</w:t>
      </w:r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;</w:t>
      </w:r>
      <w:proofErr w:type="gramEnd"/>
    </w:p>
    <w:p w14:paraId="00D51AB2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         OUT_C_</w:t>
      </w:r>
      <w:proofErr w:type="gramStart"/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ON</w:t>
      </w:r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;</w:t>
      </w:r>
      <w:proofErr w:type="gramEnd"/>
    </w:p>
    <w:p w14:paraId="0A6DD1D8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         OUT_D_</w:t>
      </w:r>
      <w:proofErr w:type="gramStart"/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OFF</w:t>
      </w:r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;</w:t>
      </w:r>
      <w:proofErr w:type="gramEnd"/>
    </w:p>
    <w:p w14:paraId="32180145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         </w:t>
      </w:r>
      <w:r w:rsidRPr="00906D5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if</w:t>
      </w: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proofErr w:type="gramStart"/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(</w:t>
      </w: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debounce</w:t>
      </w:r>
      <w:proofErr w:type="gramEnd"/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(</w:t>
      </w: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BTN</w:t>
      </w:r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)</w:t>
      </w: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)</w:t>
      </w:r>
    </w:p>
    <w:p w14:paraId="5DF58314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lastRenderedPageBreak/>
        <w:t xml:space="preserve">                </w:t>
      </w:r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{</w:t>
      </w:r>
    </w:p>
    <w:p w14:paraId="2EB271A4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             state </w:t>
      </w:r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=</w:t>
      </w: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proofErr w:type="gramStart"/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s3</w:t>
      </w:r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;</w:t>
      </w:r>
      <w:proofErr w:type="gramEnd"/>
    </w:p>
    <w:p w14:paraId="0EBE7ACC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         </w:t>
      </w:r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}</w:t>
      </w:r>
    </w:p>
    <w:p w14:paraId="3C798BE6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         </w:t>
      </w:r>
      <w:r w:rsidRPr="00906D5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else</w:t>
      </w:r>
    </w:p>
    <w:p w14:paraId="1DF8BB57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         </w:t>
      </w:r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{</w:t>
      </w:r>
    </w:p>
    <w:p w14:paraId="6A37C8B4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             state </w:t>
      </w:r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=</w:t>
      </w: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proofErr w:type="gramStart"/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s1</w:t>
      </w:r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;</w:t>
      </w:r>
      <w:proofErr w:type="gramEnd"/>
    </w:p>
    <w:p w14:paraId="791B81E5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         </w:t>
      </w:r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}</w:t>
      </w:r>
    </w:p>
    <w:p w14:paraId="2F532C99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         _</w:t>
      </w:r>
      <w:proofErr w:type="spellStart"/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delay_</w:t>
      </w:r>
      <w:proofErr w:type="gramStart"/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ms</w:t>
      </w:r>
      <w:proofErr w:type="spellEnd"/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(</w:t>
      </w:r>
      <w:proofErr w:type="gramEnd"/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TIME</w:t>
      </w:r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);</w:t>
      </w:r>
    </w:p>
    <w:p w14:paraId="24E2AD8B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     </w:t>
      </w:r>
      <w:proofErr w:type="gramStart"/>
      <w:r w:rsidRPr="00906D5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break</w:t>
      </w:r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;</w:t>
      </w:r>
      <w:proofErr w:type="gramEnd"/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</w:t>
      </w:r>
    </w:p>
    <w:p w14:paraId="27287DAC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     </w:t>
      </w:r>
    </w:p>
    <w:p w14:paraId="5769F099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8000"/>
          <w:sz w:val="20"/>
          <w:szCs w:val="20"/>
          <w:lang w:val="en-US" w:eastAsia="es-MX"/>
        </w:rPr>
      </w:pP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     </w:t>
      </w:r>
      <w:r w:rsidRPr="00906D5F">
        <w:rPr>
          <w:rFonts w:ascii="Courier New" w:eastAsia="Times New Roman" w:hAnsi="Courier New" w:cs="Courier New"/>
          <w:color w:val="008000"/>
          <w:sz w:val="20"/>
          <w:szCs w:val="20"/>
          <w:lang w:val="en-US" w:eastAsia="es-MX"/>
        </w:rPr>
        <w:t>//-- State 3</w:t>
      </w:r>
    </w:p>
    <w:p w14:paraId="163FF181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     </w:t>
      </w:r>
      <w:r w:rsidRPr="00906D5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case</w:t>
      </w: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s3</w:t>
      </w:r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:</w:t>
      </w:r>
    </w:p>
    <w:p w14:paraId="2E20A620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         OUT_A_</w:t>
      </w:r>
      <w:proofErr w:type="gramStart"/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OFF</w:t>
      </w:r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;</w:t>
      </w:r>
      <w:proofErr w:type="gramEnd"/>
    </w:p>
    <w:p w14:paraId="3591DF4F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         OUT_B_</w:t>
      </w:r>
      <w:proofErr w:type="gramStart"/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OFF</w:t>
      </w:r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;</w:t>
      </w:r>
      <w:proofErr w:type="gramEnd"/>
    </w:p>
    <w:p w14:paraId="3830B0B1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         OUT_C_</w:t>
      </w:r>
      <w:proofErr w:type="gramStart"/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ON</w:t>
      </w:r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;</w:t>
      </w:r>
      <w:proofErr w:type="gramEnd"/>
    </w:p>
    <w:p w14:paraId="3EF74BB8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         OUT_D_</w:t>
      </w:r>
      <w:proofErr w:type="gramStart"/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ON</w:t>
      </w:r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;</w:t>
      </w:r>
      <w:proofErr w:type="gramEnd"/>
    </w:p>
    <w:p w14:paraId="3020AE62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         </w:t>
      </w:r>
      <w:r w:rsidRPr="00906D5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if</w:t>
      </w: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proofErr w:type="gramStart"/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(</w:t>
      </w: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debounce</w:t>
      </w:r>
      <w:proofErr w:type="gramEnd"/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(</w:t>
      </w: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BTN</w:t>
      </w:r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)</w:t>
      </w: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)</w:t>
      </w:r>
    </w:p>
    <w:p w14:paraId="70CEA596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         </w:t>
      </w:r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{</w:t>
      </w:r>
    </w:p>
    <w:p w14:paraId="42B37057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             state </w:t>
      </w:r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=</w:t>
      </w: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proofErr w:type="gramStart"/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s0</w:t>
      </w:r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;</w:t>
      </w:r>
      <w:proofErr w:type="gramEnd"/>
    </w:p>
    <w:p w14:paraId="78E99564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         </w:t>
      </w:r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}</w:t>
      </w:r>
    </w:p>
    <w:p w14:paraId="34150AB9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         </w:t>
      </w:r>
      <w:r w:rsidRPr="00906D5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else</w:t>
      </w:r>
    </w:p>
    <w:p w14:paraId="26493C8A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         </w:t>
      </w:r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{</w:t>
      </w:r>
    </w:p>
    <w:p w14:paraId="62A45219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             state </w:t>
      </w:r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=</w:t>
      </w: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proofErr w:type="gramStart"/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s2</w:t>
      </w:r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;</w:t>
      </w:r>
      <w:proofErr w:type="gramEnd"/>
    </w:p>
    <w:p w14:paraId="54EE6C5C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         </w:t>
      </w:r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}</w:t>
      </w:r>
    </w:p>
    <w:p w14:paraId="59BFF91C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         _</w:t>
      </w:r>
      <w:proofErr w:type="spellStart"/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delay_</w:t>
      </w:r>
      <w:proofErr w:type="gramStart"/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ms</w:t>
      </w:r>
      <w:proofErr w:type="spellEnd"/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(</w:t>
      </w:r>
      <w:proofErr w:type="gramEnd"/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TIME</w:t>
      </w:r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);</w:t>
      </w:r>
    </w:p>
    <w:p w14:paraId="34C49265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     </w:t>
      </w:r>
      <w:proofErr w:type="gramStart"/>
      <w:r w:rsidRPr="00906D5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break</w:t>
      </w:r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;</w:t>
      </w:r>
      <w:proofErr w:type="gramEnd"/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</w:t>
      </w:r>
    </w:p>
    <w:p w14:paraId="743103C1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8000"/>
          <w:sz w:val="20"/>
          <w:szCs w:val="20"/>
          <w:lang w:val="en-US" w:eastAsia="es-MX"/>
        </w:rPr>
      </w:pP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 </w:t>
      </w:r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}</w:t>
      </w:r>
      <w:r w:rsidRPr="00906D5F">
        <w:rPr>
          <w:rFonts w:ascii="Courier New" w:eastAsia="Times New Roman" w:hAnsi="Courier New" w:cs="Courier New"/>
          <w:color w:val="008000"/>
          <w:sz w:val="20"/>
          <w:szCs w:val="20"/>
          <w:lang w:val="en-US" w:eastAsia="es-MX"/>
        </w:rPr>
        <w:t>// Fin switch</w:t>
      </w:r>
    </w:p>
    <w:p w14:paraId="176A05DE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</w:pP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</w:t>
      </w:r>
      <w:proofErr w:type="gramStart"/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}</w:t>
      </w:r>
      <w:r w:rsidRPr="00906D5F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/</w:t>
      </w:r>
      <w:proofErr w:type="gramEnd"/>
      <w:r w:rsidRPr="00906D5F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 xml:space="preserve">/ Fin </w:t>
      </w:r>
      <w:proofErr w:type="spellStart"/>
      <w:r w:rsidRPr="00906D5F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while</w:t>
      </w:r>
      <w:proofErr w:type="spellEnd"/>
    </w:p>
    <w:p w14:paraId="596FC7C6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</w:pPr>
      <w:proofErr w:type="gramStart"/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}</w:t>
      </w:r>
      <w:r w:rsidRPr="00906D5F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/</w:t>
      </w:r>
      <w:proofErr w:type="gramEnd"/>
      <w:r w:rsidRPr="00906D5F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 xml:space="preserve">/ Fin </w:t>
      </w:r>
      <w:proofErr w:type="spellStart"/>
      <w:r w:rsidRPr="00906D5F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init</w:t>
      </w:r>
      <w:proofErr w:type="spellEnd"/>
      <w:r w:rsidRPr="00906D5F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 xml:space="preserve"> </w:t>
      </w:r>
      <w:proofErr w:type="spellStart"/>
      <w:r w:rsidRPr="00906D5F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main</w:t>
      </w:r>
      <w:proofErr w:type="spellEnd"/>
    </w:p>
    <w:p w14:paraId="304FE4A0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0402A4F9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</w:pPr>
      <w:r w:rsidRPr="00906D5F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//</w:t>
      </w:r>
      <w:proofErr w:type="spellStart"/>
      <w:r w:rsidRPr="00906D5F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init_</w:t>
      </w:r>
      <w:proofErr w:type="gramStart"/>
      <w:r w:rsidRPr="00906D5F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ports</w:t>
      </w:r>
      <w:proofErr w:type="spellEnd"/>
      <w:r w:rsidRPr="00906D5F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 xml:space="preserve"> :</w:t>
      </w:r>
      <w:proofErr w:type="gramEnd"/>
      <w:r w:rsidRPr="00906D5F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 xml:space="preserve"> Inicializa los puertos</w:t>
      </w:r>
    </w:p>
    <w:p w14:paraId="747F8593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906D5F">
        <w:rPr>
          <w:rFonts w:ascii="Courier New" w:eastAsia="Times New Roman" w:hAnsi="Courier New" w:cs="Courier New"/>
          <w:color w:val="8000FF"/>
          <w:sz w:val="20"/>
          <w:szCs w:val="20"/>
          <w:lang w:val="en-US" w:eastAsia="es-MX"/>
        </w:rPr>
        <w:t>void</w:t>
      </w: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proofErr w:type="spellStart"/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init_ports</w:t>
      </w:r>
      <w:proofErr w:type="spellEnd"/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(</w:t>
      </w:r>
      <w:r w:rsidRPr="00906D5F">
        <w:rPr>
          <w:rFonts w:ascii="Courier New" w:eastAsia="Times New Roman" w:hAnsi="Courier New" w:cs="Courier New"/>
          <w:color w:val="8000FF"/>
          <w:sz w:val="20"/>
          <w:szCs w:val="20"/>
          <w:lang w:val="en-US" w:eastAsia="es-MX"/>
        </w:rPr>
        <w:t>void</w:t>
      </w:r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)</w:t>
      </w:r>
    </w:p>
    <w:p w14:paraId="5B343D2E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{</w:t>
      </w:r>
    </w:p>
    <w:p w14:paraId="7E1BF363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8000"/>
          <w:sz w:val="20"/>
          <w:szCs w:val="20"/>
          <w:lang w:val="en-US" w:eastAsia="es-MX"/>
        </w:rPr>
      </w:pP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</w:t>
      </w:r>
      <w:r w:rsidRPr="00906D5F">
        <w:rPr>
          <w:rFonts w:ascii="Courier New" w:eastAsia="Times New Roman" w:hAnsi="Courier New" w:cs="Courier New"/>
          <w:color w:val="008000"/>
          <w:sz w:val="20"/>
          <w:szCs w:val="20"/>
          <w:lang w:val="en-US" w:eastAsia="es-MX"/>
        </w:rPr>
        <w:t>// Entradas</w:t>
      </w:r>
    </w:p>
    <w:p w14:paraId="11550977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</w:t>
      </w:r>
      <w:proofErr w:type="gramStart"/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DDRD  </w:t>
      </w:r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&amp;</w:t>
      </w:r>
      <w:proofErr w:type="gramEnd"/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=</w:t>
      </w: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~(</w:t>
      </w: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_BV</w:t>
      </w:r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(</w:t>
      </w: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BTN</w:t>
      </w:r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)</w:t>
      </w: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);</w:t>
      </w:r>
    </w:p>
    <w:p w14:paraId="0658CE4F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PORTD </w:t>
      </w:r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|</w:t>
      </w:r>
      <w:proofErr w:type="gramStart"/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=</w:t>
      </w: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</w:t>
      </w:r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(</w:t>
      </w:r>
      <w:proofErr w:type="gramEnd"/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_BV</w:t>
      </w:r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(</w:t>
      </w: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BTN</w:t>
      </w:r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)</w:t>
      </w: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);</w:t>
      </w:r>
    </w:p>
    <w:p w14:paraId="17EF6965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</w:t>
      </w:r>
    </w:p>
    <w:p w14:paraId="56AB001D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</w:t>
      </w:r>
    </w:p>
    <w:p w14:paraId="793029C1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8000"/>
          <w:sz w:val="20"/>
          <w:szCs w:val="20"/>
          <w:lang w:val="en-US" w:eastAsia="es-MX"/>
        </w:rPr>
      </w:pP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</w:t>
      </w:r>
      <w:r w:rsidRPr="00906D5F">
        <w:rPr>
          <w:rFonts w:ascii="Courier New" w:eastAsia="Times New Roman" w:hAnsi="Courier New" w:cs="Courier New"/>
          <w:color w:val="008000"/>
          <w:sz w:val="20"/>
          <w:szCs w:val="20"/>
          <w:lang w:val="en-US" w:eastAsia="es-MX"/>
        </w:rPr>
        <w:t xml:space="preserve">// </w:t>
      </w:r>
      <w:proofErr w:type="spellStart"/>
      <w:r w:rsidRPr="00906D5F">
        <w:rPr>
          <w:rFonts w:ascii="Courier New" w:eastAsia="Times New Roman" w:hAnsi="Courier New" w:cs="Courier New"/>
          <w:color w:val="008000"/>
          <w:sz w:val="20"/>
          <w:szCs w:val="20"/>
          <w:lang w:val="en-US" w:eastAsia="es-MX"/>
        </w:rPr>
        <w:t>Salidas</w:t>
      </w:r>
      <w:proofErr w:type="spellEnd"/>
    </w:p>
    <w:p w14:paraId="47BECD6B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DDRB </w:t>
      </w:r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|=</w:t>
      </w: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proofErr w:type="gramStart"/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(</w:t>
      </w: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_</w:t>
      </w:r>
      <w:proofErr w:type="gramEnd"/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BV</w:t>
      </w:r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(</w:t>
      </w: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OUT_A</w:t>
      </w:r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)</w:t>
      </w: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|</w:t>
      </w: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_BV</w:t>
      </w:r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(</w:t>
      </w: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OUT_B</w:t>
      </w:r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)|</w:t>
      </w: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_BV</w:t>
      </w:r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(</w:t>
      </w: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OUT_C</w:t>
      </w:r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)|</w:t>
      </w: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_BV</w:t>
      </w:r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(</w:t>
      </w: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OUT_D</w:t>
      </w:r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)</w:t>
      </w: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);</w:t>
      </w:r>
    </w:p>
    <w:p w14:paraId="7DDB68E5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</w:t>
      </w:r>
    </w:p>
    <w:p w14:paraId="65541007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}</w:t>
      </w:r>
    </w:p>
    <w:p w14:paraId="64F7B9AD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0E9B1996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</w:pPr>
      <w:r w:rsidRPr="00906D5F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//</w:t>
      </w:r>
      <w:proofErr w:type="spellStart"/>
      <w:proofErr w:type="gramStart"/>
      <w:r w:rsidRPr="00906D5F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debounce</w:t>
      </w:r>
      <w:proofErr w:type="spellEnd"/>
      <w:r w:rsidRPr="00906D5F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 xml:space="preserve"> :</w:t>
      </w:r>
      <w:proofErr w:type="gramEnd"/>
      <w:r w:rsidRPr="00906D5F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 xml:space="preserve"> detecta las </w:t>
      </w:r>
      <w:proofErr w:type="spellStart"/>
      <w:r w:rsidRPr="00906D5F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transisciones</w:t>
      </w:r>
      <w:proofErr w:type="spellEnd"/>
      <w:r w:rsidRPr="00906D5F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 xml:space="preserve"> positivas de los botones</w:t>
      </w:r>
    </w:p>
    <w:p w14:paraId="6F314D01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906D5F">
        <w:rPr>
          <w:rFonts w:ascii="Courier New" w:eastAsia="Times New Roman" w:hAnsi="Courier New" w:cs="Courier New"/>
          <w:color w:val="8000FF"/>
          <w:sz w:val="20"/>
          <w:szCs w:val="20"/>
          <w:lang w:val="en-US" w:eastAsia="es-MX"/>
        </w:rPr>
        <w:t>uint8_t</w:t>
      </w: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proofErr w:type="gramStart"/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debounce</w:t>
      </w:r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(</w:t>
      </w:r>
      <w:proofErr w:type="gramEnd"/>
      <w:r w:rsidRPr="00906D5F">
        <w:rPr>
          <w:rFonts w:ascii="Courier New" w:eastAsia="Times New Roman" w:hAnsi="Courier New" w:cs="Courier New"/>
          <w:color w:val="8000FF"/>
          <w:sz w:val="20"/>
          <w:szCs w:val="20"/>
          <w:lang w:val="en-US" w:eastAsia="es-MX"/>
        </w:rPr>
        <w:t>uint8_t</w:t>
      </w: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proofErr w:type="spellStart"/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btn</w:t>
      </w:r>
      <w:proofErr w:type="spellEnd"/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)</w:t>
      </w:r>
    </w:p>
    <w:p w14:paraId="5164246F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{</w:t>
      </w:r>
    </w:p>
    <w:p w14:paraId="09D6A6F2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</w:t>
      </w:r>
      <w:r w:rsidRPr="00906D5F">
        <w:rPr>
          <w:rFonts w:ascii="Courier New" w:eastAsia="Times New Roman" w:hAnsi="Courier New" w:cs="Courier New"/>
          <w:color w:val="8000FF"/>
          <w:sz w:val="20"/>
          <w:szCs w:val="20"/>
          <w:lang w:val="en-US" w:eastAsia="es-MX"/>
        </w:rPr>
        <w:t>uint8_t</w:t>
      </w: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proofErr w:type="spellStart"/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valor_nuevo</w:t>
      </w:r>
      <w:proofErr w:type="spellEnd"/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=</w:t>
      </w: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proofErr w:type="spellStart"/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bit_is_</w:t>
      </w:r>
      <w:proofErr w:type="gramStart"/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clear</w:t>
      </w:r>
      <w:proofErr w:type="spellEnd"/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(</w:t>
      </w:r>
      <w:proofErr w:type="gramEnd"/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PIND</w:t>
      </w:r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,</w:t>
      </w: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proofErr w:type="spellStart"/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btn</w:t>
      </w:r>
      <w:proofErr w:type="spellEnd"/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);</w:t>
      </w:r>
    </w:p>
    <w:p w14:paraId="0ACF459E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</w:t>
      </w:r>
    </w:p>
    <w:p w14:paraId="4CAE7E9D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</w:t>
      </w:r>
      <w:r w:rsidRPr="00906D5F">
        <w:rPr>
          <w:rFonts w:ascii="Courier New" w:eastAsia="Times New Roman" w:hAnsi="Courier New" w:cs="Courier New"/>
          <w:color w:val="8000FF"/>
          <w:sz w:val="20"/>
          <w:szCs w:val="20"/>
          <w:lang w:val="en-US" w:eastAsia="es-MX"/>
        </w:rPr>
        <w:t>uint8_t</w:t>
      </w: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result </w:t>
      </w:r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=</w:t>
      </w: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proofErr w:type="gramStart"/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(</w:t>
      </w: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(</w:t>
      </w:r>
      <w:proofErr w:type="spellStart"/>
      <w:proofErr w:type="gramEnd"/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valor_nuevo</w:t>
      </w:r>
      <w:proofErr w:type="spellEnd"/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)</w:t>
      </w: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&amp;&amp;</w:t>
      </w: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proofErr w:type="spellStart"/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btn_state</w:t>
      </w:r>
      <w:proofErr w:type="spellEnd"/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);</w:t>
      </w:r>
    </w:p>
    <w:p w14:paraId="5D3C1A0F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</w:t>
      </w:r>
    </w:p>
    <w:p w14:paraId="65C0A729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</w:t>
      </w:r>
      <w:proofErr w:type="spellStart"/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btn_state</w:t>
      </w:r>
      <w:proofErr w:type="spellEnd"/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=</w:t>
      </w: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proofErr w:type="spellStart"/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valor_</w:t>
      </w:r>
      <w:proofErr w:type="gramStart"/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nuevo</w:t>
      </w:r>
      <w:proofErr w:type="spellEnd"/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;</w:t>
      </w:r>
      <w:proofErr w:type="gramEnd"/>
    </w:p>
    <w:p w14:paraId="2AD9B772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</w:t>
      </w:r>
    </w:p>
    <w:p w14:paraId="7D5F6B4C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</w:t>
      </w:r>
      <w:r w:rsidRPr="00906D5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if</w:t>
      </w: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proofErr w:type="gramStart"/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(</w:t>
      </w: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result</w:t>
      </w:r>
      <w:proofErr w:type="gramEnd"/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)</w:t>
      </w:r>
    </w:p>
    <w:p w14:paraId="50A44F79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</w:t>
      </w:r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{</w:t>
      </w:r>
    </w:p>
    <w:p w14:paraId="4A89C161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 </w:t>
      </w:r>
      <w:r w:rsidRPr="00906D5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return</w:t>
      </w: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proofErr w:type="gramStart"/>
      <w:r w:rsidRPr="00906D5F">
        <w:rPr>
          <w:rFonts w:ascii="Courier New" w:eastAsia="Times New Roman" w:hAnsi="Courier New" w:cs="Courier New"/>
          <w:color w:val="FF8000"/>
          <w:sz w:val="20"/>
          <w:szCs w:val="20"/>
          <w:lang w:val="en-US" w:eastAsia="es-MX"/>
        </w:rPr>
        <w:t>1</w:t>
      </w:r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;</w:t>
      </w:r>
      <w:proofErr w:type="gramEnd"/>
    </w:p>
    <w:p w14:paraId="21CC79B6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</w:t>
      </w:r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}</w:t>
      </w:r>
    </w:p>
    <w:p w14:paraId="3C65FBEE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2F7EB7DF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lastRenderedPageBreak/>
        <w:t xml:space="preserve">    _</w:t>
      </w:r>
      <w:proofErr w:type="spellStart"/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delay_</w:t>
      </w:r>
      <w:proofErr w:type="gramStart"/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ms</w:t>
      </w:r>
      <w:proofErr w:type="spellEnd"/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906D5F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25</w:t>
      </w:r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);</w:t>
      </w:r>
    </w:p>
    <w:p w14:paraId="2B60BAC2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38E968A9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spellStart"/>
      <w:r w:rsidRPr="00906D5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return</w:t>
      </w:r>
      <w:proofErr w:type="spellEnd"/>
      <w:r w:rsidRPr="00906D5F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906D5F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0</w:t>
      </w:r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</w:p>
    <w:p w14:paraId="6D610078" w14:textId="77777777" w:rsidR="00906D5F" w:rsidRPr="00906D5F" w:rsidRDefault="00906D5F" w:rsidP="00906D5F">
      <w:pPr>
        <w:shd w:val="clear" w:color="auto" w:fill="FFFFFF"/>
        <w:spacing w:line="240" w:lineRule="auto"/>
        <w:jc w:val="left"/>
        <w:rPr>
          <w:rFonts w:ascii="Times New Roman" w:eastAsia="Times New Roman" w:hAnsi="Times New Roman" w:cs="Times New Roman"/>
          <w:color w:val="auto"/>
          <w:szCs w:val="24"/>
          <w:lang w:eastAsia="es-MX"/>
        </w:rPr>
      </w:pPr>
      <w:r w:rsidRPr="00906D5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}</w:t>
      </w:r>
    </w:p>
    <w:p w14:paraId="65398746" w14:textId="77777777" w:rsidR="00D877BF" w:rsidRPr="00D877BF" w:rsidRDefault="00D877BF" w:rsidP="00D877BF">
      <w:pPr>
        <w:rPr>
          <w:lang w:eastAsia="es-MX"/>
        </w:rPr>
      </w:pPr>
    </w:p>
    <w:p w14:paraId="71F18D04" w14:textId="77777777" w:rsidR="00D00CD7" w:rsidRDefault="00D00CD7" w:rsidP="00D877BF">
      <w:pPr>
        <w:pStyle w:val="Ttulo1"/>
        <w:rPr>
          <w:lang w:eastAsia="es-MX"/>
        </w:rPr>
      </w:pPr>
      <w:r>
        <w:rPr>
          <w:lang w:eastAsia="es-MX"/>
        </w:rPr>
        <w:br w:type="page"/>
      </w:r>
    </w:p>
    <w:p w14:paraId="19BF1817" w14:textId="77777777" w:rsidR="002A7DA7" w:rsidRDefault="00D00CD7" w:rsidP="00D877BF">
      <w:pPr>
        <w:pStyle w:val="Ttulo1"/>
        <w:rPr>
          <w:lang w:eastAsia="es-MX"/>
        </w:rPr>
      </w:pPr>
      <w:r w:rsidRPr="00D00CD7">
        <w:rPr>
          <w:lang w:eastAsia="es-MX"/>
        </w:rPr>
        <w:lastRenderedPageBreak/>
        <w:t xml:space="preserve">Diagrama de </w:t>
      </w:r>
      <w:r w:rsidR="002A7DA7" w:rsidRPr="00D00CD7">
        <w:rPr>
          <w:lang w:eastAsia="es-MX"/>
        </w:rPr>
        <w:t>máquina</w:t>
      </w:r>
      <w:r w:rsidRPr="00D00CD7">
        <w:rPr>
          <w:lang w:eastAsia="es-MX"/>
        </w:rPr>
        <w:t xml:space="preserve"> de estados</w:t>
      </w:r>
    </w:p>
    <w:p w14:paraId="2DCEA46A" w14:textId="535DDE11" w:rsidR="002E4B31" w:rsidRDefault="00906D5F" w:rsidP="00D877BF">
      <w:pPr>
        <w:pStyle w:val="Ttulo1"/>
        <w:rPr>
          <w:lang w:eastAsia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1D12E3" wp14:editId="4E58FE1E">
                <wp:simplePos x="0" y="0"/>
                <wp:positionH relativeFrom="column">
                  <wp:posOffset>510540</wp:posOffset>
                </wp:positionH>
                <wp:positionV relativeFrom="paragraph">
                  <wp:posOffset>5442585</wp:posOffset>
                </wp:positionV>
                <wp:extent cx="4591050" cy="635"/>
                <wp:effectExtent l="0" t="0" r="0" b="0"/>
                <wp:wrapSquare wrapText="bothSides"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1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1DF091" w14:textId="4A7B7050" w:rsidR="00906D5F" w:rsidRPr="000F146F" w:rsidRDefault="00906D5F" w:rsidP="00906D5F">
                            <w:pPr>
                              <w:pStyle w:val="Descripcin"/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</w:rPr>
                            </w:pPr>
                            <w:r>
                              <w:t xml:space="preserve">Ilustración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 w:rsidR="003040EE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Diagrama de Estados elaborado en Draw.io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D12E3" id="Cuadro de texto 7" o:spid="_x0000_s1027" type="#_x0000_t202" style="position:absolute;margin-left:40.2pt;margin-top:428.55pt;width:361.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" stroked="f">
                <v:textbox style="mso-fit-shape-to-text:t" inset="0,0,0,0">
                  <w:txbxContent>
                    <w:p w14:paraId="001DF091" w14:textId="4A7B7050" w:rsidR="00906D5F" w:rsidRPr="000F146F" w:rsidRDefault="00906D5F" w:rsidP="00906D5F">
                      <w:pPr>
                        <w:pStyle w:val="Descripcin"/>
                        <w:jc w:val="center"/>
                        <w:rPr>
                          <w:b/>
                          <w:noProof/>
                          <w:color w:val="000000" w:themeColor="text1"/>
                        </w:rPr>
                      </w:pPr>
                      <w:r>
                        <w:t xml:space="preserve">Ilustración </w:t>
                      </w: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 w:rsidR="003040EE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Diagrama de Estados elaborado en Draw.io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7DA7"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7423E6F3" wp14:editId="566C40ED">
            <wp:simplePos x="1085850" y="1581150"/>
            <wp:positionH relativeFrom="margin">
              <wp:align>center</wp:align>
            </wp:positionH>
            <wp:positionV relativeFrom="margin">
              <wp:align>center</wp:align>
            </wp:positionV>
            <wp:extent cx="4591050" cy="354330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339A7">
        <w:rPr>
          <w:lang w:eastAsia="es-MX"/>
        </w:rPr>
        <w:br w:type="page"/>
      </w:r>
    </w:p>
    <w:p w14:paraId="048E5F51" w14:textId="42D3AC15" w:rsidR="00D877BF" w:rsidRDefault="00D877BF" w:rsidP="00D877BF">
      <w:pPr>
        <w:pStyle w:val="Ttulo1"/>
        <w:rPr>
          <w:lang w:eastAsia="es-MX"/>
        </w:rPr>
      </w:pPr>
      <w:r w:rsidRPr="00D877BF">
        <w:rPr>
          <w:lang w:eastAsia="es-MX"/>
        </w:rPr>
        <w:lastRenderedPageBreak/>
        <w:t>Imagen del esquemático</w:t>
      </w:r>
    </w:p>
    <w:p w14:paraId="28173C30" w14:textId="59365C17" w:rsidR="002E4B31" w:rsidRPr="002E4B31" w:rsidRDefault="00906D5F" w:rsidP="002E4B31">
      <w:pPr>
        <w:rPr>
          <w:lang w:eastAsia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77B2F4" wp14:editId="5172E9B0">
                <wp:simplePos x="0" y="0"/>
                <wp:positionH relativeFrom="column">
                  <wp:posOffset>-3810</wp:posOffset>
                </wp:positionH>
                <wp:positionV relativeFrom="paragraph">
                  <wp:posOffset>5641340</wp:posOffset>
                </wp:positionV>
                <wp:extent cx="5612130" cy="635"/>
                <wp:effectExtent l="0" t="0" r="0" b="0"/>
                <wp:wrapSquare wrapText="bothSides"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2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E59D41" w14:textId="343ABE55" w:rsidR="00906D5F" w:rsidRPr="00626284" w:rsidRDefault="00906D5F" w:rsidP="00906D5F">
                            <w:pPr>
                              <w:pStyle w:val="Descripcin"/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</w:rPr>
                            </w:pPr>
                            <w:r>
                              <w:t xml:space="preserve">Ilustración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 w:rsidR="003040EE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Diagrama Esquemático elaborado en Proteus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77B2F4" id="Cuadro de texto 8" o:spid="_x0000_s1028" type="#_x0000_t202" style="position:absolute;left:0;text-align:left;margin-left:-.3pt;margin-top:444.2pt;width:441.9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" stroked="f">
                <v:textbox style="mso-fit-shape-to-text:t" inset="0,0,0,0">
                  <w:txbxContent>
                    <w:p w14:paraId="29E59D41" w14:textId="343ABE55" w:rsidR="00906D5F" w:rsidRPr="00626284" w:rsidRDefault="00906D5F" w:rsidP="00906D5F">
                      <w:pPr>
                        <w:pStyle w:val="Descripcin"/>
                        <w:jc w:val="center"/>
                        <w:rPr>
                          <w:noProof/>
                          <w:color w:val="000000" w:themeColor="text1"/>
                          <w:sz w:val="24"/>
                        </w:rPr>
                      </w:pPr>
                      <w:r>
                        <w:t xml:space="preserve">Ilustración </w:t>
                      </w:r>
                      <w:r>
                        <w:fldChar w:fldCharType="begin"/>
                      </w:r>
                      <w:r>
                        <w:instrText xml:space="preserve"> SEQ Ilustración \* ARABIC </w:instrText>
                      </w:r>
                      <w:r>
                        <w:fldChar w:fldCharType="separate"/>
                      </w:r>
                      <w:r w:rsidR="003040EE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Diagrama Esquemático elaborado en Proteus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27BC">
        <w:rPr>
          <w:noProof/>
        </w:rPr>
        <w:drawing>
          <wp:anchor distT="0" distB="0" distL="114300" distR="114300" simplePos="0" relativeHeight="251661312" behindDoc="0" locked="0" layoutInCell="1" allowOverlap="1" wp14:anchorId="19E895B7" wp14:editId="5DAE1C3F">
            <wp:simplePos x="1080655" y="1420091"/>
            <wp:positionH relativeFrom="margin">
              <wp:align>center</wp:align>
            </wp:positionH>
            <wp:positionV relativeFrom="margin">
              <wp:align>center</wp:align>
            </wp:positionV>
            <wp:extent cx="5612130" cy="3942080"/>
            <wp:effectExtent l="0" t="0" r="7620" b="1270"/>
            <wp:wrapSquare wrapText="bothSides"/>
            <wp:docPr id="1" name="Imagen 1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Gráfic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52A989" w14:textId="77777777" w:rsidR="00573BA3" w:rsidRDefault="00573BA3" w:rsidP="001D57BA">
      <w:pPr>
        <w:rPr>
          <w:lang w:eastAsia="es-MX"/>
        </w:rPr>
      </w:pPr>
      <w:r>
        <w:rPr>
          <w:lang w:eastAsia="es-MX"/>
        </w:rPr>
        <w:br w:type="page"/>
      </w:r>
    </w:p>
    <w:p w14:paraId="094769F9" w14:textId="55271F2E" w:rsidR="00573BA3" w:rsidRDefault="002A7DA7" w:rsidP="002A7DA7">
      <w:pPr>
        <w:pStyle w:val="Ttulo1"/>
        <w:rPr>
          <w:lang w:eastAsia="es-MX"/>
        </w:rPr>
      </w:pPr>
      <w:r w:rsidRPr="002A7DA7">
        <w:rPr>
          <w:lang w:eastAsia="es-MX"/>
        </w:rPr>
        <w:lastRenderedPageBreak/>
        <w:t>Agregar un eliminador de rebotes</w:t>
      </w:r>
    </w:p>
    <w:p w14:paraId="5897DB65" w14:textId="77777777" w:rsidR="00DF1A94" w:rsidRPr="00DF1A94" w:rsidRDefault="00DF1A94" w:rsidP="00DF1A94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</w:pPr>
      <w:r w:rsidRPr="00DF1A94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//</w:t>
      </w:r>
      <w:proofErr w:type="spellStart"/>
      <w:proofErr w:type="gramStart"/>
      <w:r w:rsidRPr="00DF1A94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debounce</w:t>
      </w:r>
      <w:proofErr w:type="spellEnd"/>
      <w:r w:rsidRPr="00DF1A94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 xml:space="preserve"> :</w:t>
      </w:r>
      <w:proofErr w:type="gramEnd"/>
      <w:r w:rsidRPr="00DF1A94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 xml:space="preserve"> detecta las </w:t>
      </w:r>
      <w:proofErr w:type="spellStart"/>
      <w:r w:rsidRPr="00DF1A94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>transisciones</w:t>
      </w:r>
      <w:proofErr w:type="spellEnd"/>
      <w:r w:rsidRPr="00DF1A94">
        <w:rPr>
          <w:rFonts w:ascii="Courier New" w:eastAsia="Times New Roman" w:hAnsi="Courier New" w:cs="Courier New"/>
          <w:color w:val="008000"/>
          <w:sz w:val="20"/>
          <w:szCs w:val="20"/>
          <w:lang w:eastAsia="es-MX"/>
        </w:rPr>
        <w:t xml:space="preserve"> positivas de los botones</w:t>
      </w:r>
    </w:p>
    <w:p w14:paraId="54C8A54E" w14:textId="77777777" w:rsidR="00DF1A94" w:rsidRPr="00DF1A94" w:rsidRDefault="00DF1A94" w:rsidP="00DF1A94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DF1A94">
        <w:rPr>
          <w:rFonts w:ascii="Courier New" w:eastAsia="Times New Roman" w:hAnsi="Courier New" w:cs="Courier New"/>
          <w:color w:val="8000FF"/>
          <w:sz w:val="20"/>
          <w:szCs w:val="20"/>
          <w:lang w:val="en-US" w:eastAsia="es-MX"/>
        </w:rPr>
        <w:t>uint8_t</w:t>
      </w:r>
      <w:r w:rsidRPr="00DF1A94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proofErr w:type="gramStart"/>
      <w:r w:rsidRPr="00DF1A94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debounce</w:t>
      </w:r>
      <w:r w:rsidRPr="00DF1A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(</w:t>
      </w:r>
      <w:proofErr w:type="gramEnd"/>
      <w:r w:rsidRPr="00DF1A94">
        <w:rPr>
          <w:rFonts w:ascii="Courier New" w:eastAsia="Times New Roman" w:hAnsi="Courier New" w:cs="Courier New"/>
          <w:color w:val="8000FF"/>
          <w:sz w:val="20"/>
          <w:szCs w:val="20"/>
          <w:lang w:val="en-US" w:eastAsia="es-MX"/>
        </w:rPr>
        <w:t>uint8_t</w:t>
      </w:r>
      <w:r w:rsidRPr="00DF1A94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proofErr w:type="spellStart"/>
      <w:r w:rsidRPr="00DF1A94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btn</w:t>
      </w:r>
      <w:proofErr w:type="spellEnd"/>
      <w:r w:rsidRPr="00DF1A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)</w:t>
      </w:r>
    </w:p>
    <w:p w14:paraId="307A8597" w14:textId="77777777" w:rsidR="00DF1A94" w:rsidRPr="00DF1A94" w:rsidRDefault="00DF1A94" w:rsidP="00DF1A94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DF1A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{</w:t>
      </w:r>
    </w:p>
    <w:p w14:paraId="6763CD0B" w14:textId="77777777" w:rsidR="00DF1A94" w:rsidRPr="00DF1A94" w:rsidRDefault="00DF1A94" w:rsidP="00DF1A94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DF1A94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</w:t>
      </w:r>
      <w:r w:rsidRPr="00DF1A94">
        <w:rPr>
          <w:rFonts w:ascii="Courier New" w:eastAsia="Times New Roman" w:hAnsi="Courier New" w:cs="Courier New"/>
          <w:color w:val="8000FF"/>
          <w:sz w:val="20"/>
          <w:szCs w:val="20"/>
          <w:lang w:val="en-US" w:eastAsia="es-MX"/>
        </w:rPr>
        <w:t>uint8_t</w:t>
      </w:r>
      <w:r w:rsidRPr="00DF1A94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proofErr w:type="spellStart"/>
      <w:r w:rsidRPr="00DF1A94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valor_nuevo</w:t>
      </w:r>
      <w:proofErr w:type="spellEnd"/>
      <w:r w:rsidRPr="00DF1A94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DF1A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=</w:t>
      </w:r>
      <w:r w:rsidRPr="00DF1A94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proofErr w:type="spellStart"/>
      <w:r w:rsidRPr="00DF1A94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bit_is_</w:t>
      </w:r>
      <w:proofErr w:type="gramStart"/>
      <w:r w:rsidRPr="00DF1A94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clear</w:t>
      </w:r>
      <w:proofErr w:type="spellEnd"/>
      <w:r w:rsidRPr="00DF1A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(</w:t>
      </w:r>
      <w:proofErr w:type="gramEnd"/>
      <w:r w:rsidRPr="00DF1A94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PIND</w:t>
      </w:r>
      <w:r w:rsidRPr="00DF1A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,</w:t>
      </w:r>
      <w:r w:rsidRPr="00DF1A94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proofErr w:type="spellStart"/>
      <w:r w:rsidRPr="00DF1A94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btn</w:t>
      </w:r>
      <w:proofErr w:type="spellEnd"/>
      <w:r w:rsidRPr="00DF1A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);</w:t>
      </w:r>
    </w:p>
    <w:p w14:paraId="7ABDFB01" w14:textId="77777777" w:rsidR="00DF1A94" w:rsidRPr="00DF1A94" w:rsidRDefault="00DF1A94" w:rsidP="00DF1A94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DF1A94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</w:t>
      </w:r>
    </w:p>
    <w:p w14:paraId="655357A9" w14:textId="77777777" w:rsidR="00DF1A94" w:rsidRPr="00DF1A94" w:rsidRDefault="00DF1A94" w:rsidP="00DF1A94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DF1A94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</w:t>
      </w:r>
      <w:r w:rsidRPr="00DF1A94">
        <w:rPr>
          <w:rFonts w:ascii="Courier New" w:eastAsia="Times New Roman" w:hAnsi="Courier New" w:cs="Courier New"/>
          <w:color w:val="8000FF"/>
          <w:sz w:val="20"/>
          <w:szCs w:val="20"/>
          <w:lang w:val="en-US" w:eastAsia="es-MX"/>
        </w:rPr>
        <w:t>uint8_t</w:t>
      </w:r>
      <w:r w:rsidRPr="00DF1A94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result </w:t>
      </w:r>
      <w:r w:rsidRPr="00DF1A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=</w:t>
      </w:r>
      <w:r w:rsidRPr="00DF1A94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proofErr w:type="gramStart"/>
      <w:r w:rsidRPr="00DF1A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(</w:t>
      </w:r>
      <w:r w:rsidRPr="00DF1A94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DF1A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(</w:t>
      </w:r>
      <w:proofErr w:type="spellStart"/>
      <w:proofErr w:type="gramEnd"/>
      <w:r w:rsidRPr="00DF1A94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valor_nuevo</w:t>
      </w:r>
      <w:proofErr w:type="spellEnd"/>
      <w:r w:rsidRPr="00DF1A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)</w:t>
      </w:r>
      <w:r w:rsidRPr="00DF1A94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DF1A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&amp;&amp;</w:t>
      </w:r>
      <w:r w:rsidRPr="00DF1A94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proofErr w:type="spellStart"/>
      <w:r w:rsidRPr="00DF1A94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btn_state</w:t>
      </w:r>
      <w:proofErr w:type="spellEnd"/>
      <w:r w:rsidRPr="00DF1A94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DF1A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);</w:t>
      </w:r>
    </w:p>
    <w:p w14:paraId="4956E9CD" w14:textId="77777777" w:rsidR="00DF1A94" w:rsidRPr="00DF1A94" w:rsidRDefault="00DF1A94" w:rsidP="00DF1A94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DF1A94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</w:t>
      </w:r>
    </w:p>
    <w:p w14:paraId="26543D88" w14:textId="77777777" w:rsidR="00DF1A94" w:rsidRPr="00DF1A94" w:rsidRDefault="00DF1A94" w:rsidP="00DF1A94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DF1A94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</w:t>
      </w:r>
      <w:proofErr w:type="spellStart"/>
      <w:r w:rsidRPr="00DF1A94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btn_state</w:t>
      </w:r>
      <w:proofErr w:type="spellEnd"/>
      <w:r w:rsidRPr="00DF1A94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DF1A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=</w:t>
      </w:r>
      <w:r w:rsidRPr="00DF1A94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proofErr w:type="spellStart"/>
      <w:r w:rsidRPr="00DF1A94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valor_</w:t>
      </w:r>
      <w:proofErr w:type="gramStart"/>
      <w:r w:rsidRPr="00DF1A94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nuevo</w:t>
      </w:r>
      <w:proofErr w:type="spellEnd"/>
      <w:r w:rsidRPr="00DF1A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;</w:t>
      </w:r>
      <w:proofErr w:type="gramEnd"/>
    </w:p>
    <w:p w14:paraId="08C95F01" w14:textId="77777777" w:rsidR="00DF1A94" w:rsidRPr="00DF1A94" w:rsidRDefault="00DF1A94" w:rsidP="00DF1A94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DF1A94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</w:t>
      </w:r>
    </w:p>
    <w:p w14:paraId="304E5F9D" w14:textId="77777777" w:rsidR="00DF1A94" w:rsidRPr="00DF1A94" w:rsidRDefault="00DF1A94" w:rsidP="00DF1A94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DF1A94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</w:t>
      </w:r>
      <w:r w:rsidRPr="00DF1A9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if</w:t>
      </w:r>
      <w:r w:rsidRPr="00DF1A94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proofErr w:type="gramStart"/>
      <w:r w:rsidRPr="00DF1A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(</w:t>
      </w:r>
      <w:r w:rsidRPr="00DF1A94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result</w:t>
      </w:r>
      <w:proofErr w:type="gramEnd"/>
      <w:r w:rsidRPr="00DF1A94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r w:rsidRPr="00DF1A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)</w:t>
      </w:r>
    </w:p>
    <w:p w14:paraId="49B6D0FE" w14:textId="77777777" w:rsidR="00DF1A94" w:rsidRPr="00DF1A94" w:rsidRDefault="00DF1A94" w:rsidP="00DF1A94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DF1A94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</w:t>
      </w:r>
      <w:r w:rsidRPr="00DF1A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{</w:t>
      </w:r>
    </w:p>
    <w:p w14:paraId="057C7AA4" w14:textId="77777777" w:rsidR="00DF1A94" w:rsidRPr="00DF1A94" w:rsidRDefault="00DF1A94" w:rsidP="00DF1A94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DF1A94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    </w:t>
      </w:r>
      <w:r w:rsidRPr="00DF1A9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es-MX"/>
        </w:rPr>
        <w:t>return</w:t>
      </w:r>
      <w:r w:rsidRPr="00DF1A94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</w:t>
      </w:r>
      <w:proofErr w:type="gramStart"/>
      <w:r w:rsidRPr="00DF1A94">
        <w:rPr>
          <w:rFonts w:ascii="Courier New" w:eastAsia="Times New Roman" w:hAnsi="Courier New" w:cs="Courier New"/>
          <w:color w:val="FF8000"/>
          <w:sz w:val="20"/>
          <w:szCs w:val="20"/>
          <w:lang w:val="en-US" w:eastAsia="es-MX"/>
        </w:rPr>
        <w:t>1</w:t>
      </w:r>
      <w:r w:rsidRPr="00DF1A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es-MX"/>
        </w:rPr>
        <w:t>;</w:t>
      </w:r>
      <w:proofErr w:type="gramEnd"/>
    </w:p>
    <w:p w14:paraId="13799B4E" w14:textId="77777777" w:rsidR="00DF1A94" w:rsidRPr="00DF1A94" w:rsidRDefault="00DF1A94" w:rsidP="00DF1A94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F1A94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    </w:t>
      </w:r>
      <w:r w:rsidRPr="00DF1A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}</w:t>
      </w:r>
    </w:p>
    <w:p w14:paraId="3B47BBE1" w14:textId="77777777" w:rsidR="00DF1A94" w:rsidRPr="00DF1A94" w:rsidRDefault="00DF1A94" w:rsidP="00DF1A94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49FF7796" w14:textId="77777777" w:rsidR="00DF1A94" w:rsidRPr="00DF1A94" w:rsidRDefault="00DF1A94" w:rsidP="00DF1A94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F1A94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_</w:t>
      </w:r>
      <w:proofErr w:type="spellStart"/>
      <w:r w:rsidRPr="00DF1A94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delay_</w:t>
      </w:r>
      <w:proofErr w:type="gramStart"/>
      <w:r w:rsidRPr="00DF1A94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ms</w:t>
      </w:r>
      <w:proofErr w:type="spellEnd"/>
      <w:r w:rsidRPr="00DF1A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(</w:t>
      </w:r>
      <w:proofErr w:type="gramEnd"/>
      <w:r w:rsidRPr="00DF1A94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25</w:t>
      </w:r>
      <w:r w:rsidRPr="00DF1A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);</w:t>
      </w:r>
    </w:p>
    <w:p w14:paraId="689B8EF4" w14:textId="77777777" w:rsidR="00DF1A94" w:rsidRPr="00DF1A94" w:rsidRDefault="00DF1A94" w:rsidP="00DF1A94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</w:p>
    <w:p w14:paraId="32C82233" w14:textId="77777777" w:rsidR="00DF1A94" w:rsidRPr="00DF1A94" w:rsidRDefault="00DF1A94" w:rsidP="00DF1A94">
      <w:pPr>
        <w:shd w:val="clear" w:color="auto" w:fill="FFFFFF"/>
        <w:spacing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DF1A94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   </w:t>
      </w:r>
      <w:proofErr w:type="spellStart"/>
      <w:r w:rsidRPr="00DF1A9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MX"/>
        </w:rPr>
        <w:t>return</w:t>
      </w:r>
      <w:proofErr w:type="spellEnd"/>
      <w:r w:rsidRPr="00DF1A94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 xml:space="preserve"> </w:t>
      </w:r>
      <w:r w:rsidRPr="00DF1A94">
        <w:rPr>
          <w:rFonts w:ascii="Courier New" w:eastAsia="Times New Roman" w:hAnsi="Courier New" w:cs="Courier New"/>
          <w:color w:val="FF8000"/>
          <w:sz w:val="20"/>
          <w:szCs w:val="20"/>
          <w:lang w:eastAsia="es-MX"/>
        </w:rPr>
        <w:t>0</w:t>
      </w:r>
      <w:r w:rsidRPr="00DF1A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;</w:t>
      </w:r>
    </w:p>
    <w:p w14:paraId="42D4C629" w14:textId="77777777" w:rsidR="00DF1A94" w:rsidRPr="00DF1A94" w:rsidRDefault="00DF1A94" w:rsidP="00DF1A94">
      <w:pPr>
        <w:shd w:val="clear" w:color="auto" w:fill="FFFFFF"/>
        <w:spacing w:line="240" w:lineRule="auto"/>
        <w:jc w:val="left"/>
        <w:rPr>
          <w:rFonts w:ascii="Times New Roman" w:eastAsia="Times New Roman" w:hAnsi="Times New Roman" w:cs="Times New Roman"/>
          <w:color w:val="auto"/>
          <w:szCs w:val="24"/>
          <w:lang w:eastAsia="es-MX"/>
        </w:rPr>
      </w:pPr>
      <w:r w:rsidRPr="00DF1A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MX"/>
        </w:rPr>
        <w:t>}</w:t>
      </w:r>
    </w:p>
    <w:p w14:paraId="58E41E06" w14:textId="77777777" w:rsidR="00DF1A94" w:rsidRPr="00DF1A94" w:rsidRDefault="00DF1A94" w:rsidP="00DF1A94">
      <w:pPr>
        <w:rPr>
          <w:lang w:eastAsia="es-MX"/>
        </w:rPr>
      </w:pPr>
    </w:p>
    <w:sectPr w:rsidR="00DF1A94" w:rsidRPr="00DF1A94" w:rsidSect="00A918B3">
      <w:headerReference w:type="default" r:id="rId14"/>
      <w:foot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D9CB0" w14:textId="77777777" w:rsidR="00220F7C" w:rsidRDefault="00220F7C" w:rsidP="004E2E67">
      <w:pPr>
        <w:spacing w:line="240" w:lineRule="auto"/>
      </w:pPr>
      <w:r>
        <w:separator/>
      </w:r>
    </w:p>
  </w:endnote>
  <w:endnote w:type="continuationSeparator" w:id="0">
    <w:p w14:paraId="14032F48" w14:textId="77777777" w:rsidR="00220F7C" w:rsidRDefault="00220F7C" w:rsidP="004E2E67">
      <w:pPr>
        <w:spacing w:line="240" w:lineRule="auto"/>
      </w:pPr>
      <w:r>
        <w:continuationSeparator/>
      </w:r>
    </w:p>
  </w:endnote>
  <w:endnote w:type="continuationNotice" w:id="1">
    <w:p w14:paraId="0F4EF576" w14:textId="77777777" w:rsidR="00220F7C" w:rsidRDefault="00220F7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7E30B" w14:textId="6A55A96B" w:rsidR="008D565B" w:rsidRDefault="00A70B75" w:rsidP="004A00B0">
    <w:pPr>
      <w:pStyle w:val="Piedepgina"/>
      <w:jc w:val="right"/>
    </w:pPr>
    <w:r>
      <w:t xml:space="preserve">San Nicolás de los Garza, NL a </w:t>
    </w:r>
    <w:r w:rsidR="008D565B">
      <w:t xml:space="preserve">martes, </w:t>
    </w:r>
    <w:r w:rsidR="00E527BC">
      <w:t>07</w:t>
    </w:r>
    <w:r w:rsidR="008D565B">
      <w:t xml:space="preserve"> de julio de 2021</w:t>
    </w:r>
    <w:r w:rsidR="008D565B">
      <w:rPr>
        <w:rFonts w:ascii="Calibri" w:hAnsi="Calibri" w:cs="Times New Roman"/>
        <w:noProof/>
        <w:sz w:val="36"/>
        <w:lang w:eastAsia="es-MX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83D9F99" wp14:editId="7F209A3A">
              <wp:simplePos x="0" y="0"/>
              <wp:positionH relativeFrom="margin">
                <wp:align>center</wp:align>
              </wp:positionH>
              <wp:positionV relativeFrom="paragraph">
                <wp:posOffset>-293914</wp:posOffset>
              </wp:positionV>
              <wp:extent cx="6767946" cy="70168"/>
              <wp:effectExtent l="0" t="0" r="13970" b="2540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67946" cy="70168"/>
                      </a:xfrm>
                      <a:prstGeom prst="rect">
                        <a:avLst/>
                      </a:prstGeom>
                      <a:solidFill>
                        <a:srgbClr val="00804A"/>
                      </a:solidFill>
                      <a:ln>
                        <a:solidFill>
                          <a:srgbClr val="00804A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AD9AA2E" id="Rectangle 4" o:spid="_x0000_s1026" style="position:absolute;margin-left:0;margin-top:-23.15pt;width:532.9pt;height:5.5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" fillcolor="#00804a" strokecolor="#00804a" strokeweight="1pt"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55B78" w14:textId="77777777" w:rsidR="00220F7C" w:rsidRDefault="00220F7C" w:rsidP="004E2E67">
      <w:pPr>
        <w:spacing w:line="240" w:lineRule="auto"/>
      </w:pPr>
      <w:r>
        <w:separator/>
      </w:r>
    </w:p>
  </w:footnote>
  <w:footnote w:type="continuationSeparator" w:id="0">
    <w:p w14:paraId="098D9192" w14:textId="77777777" w:rsidR="00220F7C" w:rsidRDefault="00220F7C" w:rsidP="004E2E67">
      <w:pPr>
        <w:spacing w:line="240" w:lineRule="auto"/>
      </w:pPr>
      <w:r>
        <w:continuationSeparator/>
      </w:r>
    </w:p>
  </w:footnote>
  <w:footnote w:type="continuationNotice" w:id="1">
    <w:p w14:paraId="4B803AC3" w14:textId="77777777" w:rsidR="00220F7C" w:rsidRDefault="00220F7C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ED490" w14:textId="77777777" w:rsidR="00A918B3" w:rsidRDefault="007346B6">
    <w:pPr>
      <w:pStyle w:val="Encabezado"/>
    </w:pPr>
    <w:r>
      <w:rPr>
        <w:rFonts w:cs="Arial"/>
        <w:noProof/>
        <w:szCs w:val="28"/>
      </w:rPr>
      <w:drawing>
        <wp:anchor distT="0" distB="0" distL="114300" distR="114300" simplePos="0" relativeHeight="251669504" behindDoc="0" locked="0" layoutInCell="1" allowOverlap="1" wp14:anchorId="23191FDB" wp14:editId="15E7E243">
          <wp:simplePos x="0" y="0"/>
          <wp:positionH relativeFrom="leftMargin">
            <wp:align>right</wp:align>
          </wp:positionH>
          <wp:positionV relativeFrom="margin">
            <wp:posOffset>-849630</wp:posOffset>
          </wp:positionV>
          <wp:extent cx="694276" cy="687600"/>
          <wp:effectExtent l="0" t="0" r="0" b="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3670" b="21499"/>
                  <a:stretch/>
                </pic:blipFill>
                <pic:spPr bwMode="auto">
                  <a:xfrm>
                    <a:off x="0" y="0"/>
                    <a:ext cx="694276" cy="687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cs="Arial"/>
        <w:noProof/>
        <w:szCs w:val="28"/>
      </w:rPr>
      <w:drawing>
        <wp:anchor distT="0" distB="0" distL="114300" distR="114300" simplePos="0" relativeHeight="251677696" behindDoc="0" locked="0" layoutInCell="1" allowOverlap="1" wp14:anchorId="7BDFE5AD" wp14:editId="577B06AC">
          <wp:simplePos x="0" y="0"/>
          <wp:positionH relativeFrom="rightMargin">
            <wp:align>left</wp:align>
          </wp:positionH>
          <wp:positionV relativeFrom="topMargin">
            <wp:posOffset>75565</wp:posOffset>
          </wp:positionV>
          <wp:extent cx="516255" cy="6858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6255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51072" behindDoc="0" locked="0" layoutInCell="1" allowOverlap="1" wp14:anchorId="25BBD2D2" wp14:editId="31939011">
              <wp:simplePos x="0" y="0"/>
              <wp:positionH relativeFrom="margin">
                <wp:align>center</wp:align>
              </wp:positionH>
              <wp:positionV relativeFrom="paragraph">
                <wp:posOffset>-376555</wp:posOffset>
              </wp:positionV>
              <wp:extent cx="4745990" cy="799465"/>
              <wp:effectExtent l="0" t="0" r="0" b="63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45990" cy="799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C27A849" w14:textId="77777777" w:rsidR="00B86761" w:rsidRDefault="00B86761" w:rsidP="00462718">
                          <w:pPr>
                            <w:spacing w:line="240" w:lineRule="auto"/>
                            <w:jc w:val="center"/>
                          </w:pPr>
                          <w:r>
                            <w:t>Universidad Autónoma de Nuevo León</w:t>
                          </w:r>
                        </w:p>
                        <w:p w14:paraId="786FD581" w14:textId="77777777" w:rsidR="00B86761" w:rsidRDefault="00B86761" w:rsidP="003C7469">
                          <w:pPr>
                            <w:jc w:val="center"/>
                          </w:pPr>
                          <w:r>
                            <w:t>Facultad de Ingeniería Mecánica y Eléctrica</w:t>
                          </w:r>
                        </w:p>
                        <w:p w14:paraId="755E9FA9" w14:textId="2158B5A5" w:rsidR="00541B8E" w:rsidRPr="00627150" w:rsidRDefault="006821C1" w:rsidP="00541B8E">
                          <w:pPr>
                            <w:spacing w:line="240" w:lineRule="auto"/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Controladores y Microcontroladores Lógicos Programables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BBD2D2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0;margin-top:-29.65pt;width:373.7pt;height:62.95pt;z-index:2516510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" filled="f" stroked="f">
              <v:textbox>
                <w:txbxContent>
                  <w:p w14:paraId="5C27A849" w14:textId="77777777" w:rsidR="00B86761" w:rsidRDefault="00B86761" w:rsidP="00462718">
                    <w:pPr>
                      <w:spacing w:line="240" w:lineRule="auto"/>
                      <w:jc w:val="center"/>
                    </w:pPr>
                    <w:r>
                      <w:t>Universidad Autónoma de Nuevo León</w:t>
                    </w:r>
                  </w:p>
                  <w:p w14:paraId="786FD581" w14:textId="77777777" w:rsidR="00B86761" w:rsidRDefault="00B86761" w:rsidP="003C7469">
                    <w:pPr>
                      <w:jc w:val="center"/>
                    </w:pPr>
                    <w:r>
                      <w:t>Facultad de Ingeniería Mecánica y Eléctrica</w:t>
                    </w:r>
                  </w:p>
                  <w:p w14:paraId="755E9FA9" w14:textId="2158B5A5" w:rsidR="00541B8E" w:rsidRPr="00627150" w:rsidRDefault="006821C1" w:rsidP="00541B8E">
                    <w:pPr>
                      <w:spacing w:line="240" w:lineRule="aut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Controladores y Microcontroladores Lógicos Programables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rFonts w:ascii="Calibri" w:hAnsi="Calibri" w:cs="Times New Roman"/>
        <w:noProof/>
        <w:sz w:val="36"/>
        <w:lang w:eastAsia="es-MX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50AA47C" wp14:editId="759D7ADE">
              <wp:simplePos x="0" y="0"/>
              <wp:positionH relativeFrom="margin">
                <wp:align>center</wp:align>
              </wp:positionH>
              <wp:positionV relativeFrom="paragraph">
                <wp:posOffset>351155</wp:posOffset>
              </wp:positionV>
              <wp:extent cx="6767946" cy="70168"/>
              <wp:effectExtent l="0" t="0" r="13970" b="2540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67946" cy="70168"/>
                      </a:xfrm>
                      <a:prstGeom prst="rect">
                        <a:avLst/>
                      </a:prstGeom>
                      <a:solidFill>
                        <a:srgbClr val="00804A"/>
                      </a:solidFill>
                      <a:ln>
                        <a:solidFill>
                          <a:srgbClr val="00804A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097B968" id="Rectangle 3" o:spid="_x0000_s1026" style="position:absolute;margin-left:0;margin-top:27.65pt;width:532.9pt;height:5.5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" fillcolor="#00804a" strokecolor="#00804a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F4EDB"/>
    <w:multiLevelType w:val="hybridMultilevel"/>
    <w:tmpl w:val="DDDA81E4"/>
    <w:lvl w:ilvl="0" w:tplc="1FE880C8">
      <w:start w:val="1"/>
      <w:numFmt w:val="decimal"/>
      <w:lvlText w:val="[%1]"/>
      <w:lvlJc w:val="left"/>
      <w:pPr>
        <w:ind w:left="720" w:hanging="360"/>
      </w:pPr>
      <w:rPr>
        <w:rFonts w:hint="default"/>
        <w:b w:val="0"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364C3"/>
    <w:multiLevelType w:val="hybridMultilevel"/>
    <w:tmpl w:val="8E64F78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E16C0"/>
    <w:multiLevelType w:val="hybridMultilevel"/>
    <w:tmpl w:val="DDB85B46"/>
    <w:lvl w:ilvl="0" w:tplc="10E69C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DAA4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0E55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B2A7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0CB7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1419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140E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82D1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8C92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27F"/>
    <w:multiLevelType w:val="hybridMultilevel"/>
    <w:tmpl w:val="FC7A6F34"/>
    <w:lvl w:ilvl="0" w:tplc="A948B6B2">
      <w:start w:val="1"/>
      <w:numFmt w:val="bullet"/>
      <w:lvlText w:val=""/>
      <w:lvlJc w:val="left"/>
      <w:pPr>
        <w:ind w:left="69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1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3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5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7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9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1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3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52" w:hanging="360"/>
      </w:pPr>
      <w:rPr>
        <w:rFonts w:ascii="Wingdings" w:hAnsi="Wingdings" w:hint="default"/>
      </w:rPr>
    </w:lvl>
  </w:abstractNum>
  <w:abstractNum w:abstractNumId="4" w15:restartNumberingAfterBreak="0">
    <w:nsid w:val="2FE47F61"/>
    <w:multiLevelType w:val="hybridMultilevel"/>
    <w:tmpl w:val="012A04BE"/>
    <w:lvl w:ilvl="0" w:tplc="080A000F">
      <w:start w:val="1"/>
      <w:numFmt w:val="decimal"/>
      <w:lvlText w:val="%1."/>
      <w:lvlJc w:val="left"/>
      <w:pPr>
        <w:ind w:left="3600" w:hanging="360"/>
      </w:pPr>
    </w:lvl>
    <w:lvl w:ilvl="1" w:tplc="080A0019" w:tentative="1">
      <w:start w:val="1"/>
      <w:numFmt w:val="lowerLetter"/>
      <w:lvlText w:val="%2."/>
      <w:lvlJc w:val="left"/>
      <w:pPr>
        <w:ind w:left="4320" w:hanging="360"/>
      </w:pPr>
    </w:lvl>
    <w:lvl w:ilvl="2" w:tplc="080A001B" w:tentative="1">
      <w:start w:val="1"/>
      <w:numFmt w:val="lowerRoman"/>
      <w:lvlText w:val="%3."/>
      <w:lvlJc w:val="right"/>
      <w:pPr>
        <w:ind w:left="5040" w:hanging="180"/>
      </w:pPr>
    </w:lvl>
    <w:lvl w:ilvl="3" w:tplc="080A000F" w:tentative="1">
      <w:start w:val="1"/>
      <w:numFmt w:val="decimal"/>
      <w:lvlText w:val="%4."/>
      <w:lvlJc w:val="left"/>
      <w:pPr>
        <w:ind w:left="5760" w:hanging="360"/>
      </w:pPr>
    </w:lvl>
    <w:lvl w:ilvl="4" w:tplc="080A0019" w:tentative="1">
      <w:start w:val="1"/>
      <w:numFmt w:val="lowerLetter"/>
      <w:lvlText w:val="%5."/>
      <w:lvlJc w:val="left"/>
      <w:pPr>
        <w:ind w:left="6480" w:hanging="360"/>
      </w:pPr>
    </w:lvl>
    <w:lvl w:ilvl="5" w:tplc="080A001B" w:tentative="1">
      <w:start w:val="1"/>
      <w:numFmt w:val="lowerRoman"/>
      <w:lvlText w:val="%6."/>
      <w:lvlJc w:val="right"/>
      <w:pPr>
        <w:ind w:left="7200" w:hanging="180"/>
      </w:pPr>
    </w:lvl>
    <w:lvl w:ilvl="6" w:tplc="080A000F" w:tentative="1">
      <w:start w:val="1"/>
      <w:numFmt w:val="decimal"/>
      <w:lvlText w:val="%7."/>
      <w:lvlJc w:val="left"/>
      <w:pPr>
        <w:ind w:left="7920" w:hanging="360"/>
      </w:pPr>
    </w:lvl>
    <w:lvl w:ilvl="7" w:tplc="080A0019" w:tentative="1">
      <w:start w:val="1"/>
      <w:numFmt w:val="lowerLetter"/>
      <w:lvlText w:val="%8."/>
      <w:lvlJc w:val="left"/>
      <w:pPr>
        <w:ind w:left="8640" w:hanging="360"/>
      </w:pPr>
    </w:lvl>
    <w:lvl w:ilvl="8" w:tplc="08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31151E7F"/>
    <w:multiLevelType w:val="hybridMultilevel"/>
    <w:tmpl w:val="325A1514"/>
    <w:lvl w:ilvl="0" w:tplc="A948B6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8D586E"/>
    <w:multiLevelType w:val="hybridMultilevel"/>
    <w:tmpl w:val="5F3ACBCE"/>
    <w:lvl w:ilvl="0" w:tplc="080A000F">
      <w:start w:val="1"/>
      <w:numFmt w:val="decimal"/>
      <w:lvlText w:val="%1."/>
      <w:lvlJc w:val="left"/>
      <w:pPr>
        <w:ind w:left="3600" w:hanging="360"/>
      </w:pPr>
    </w:lvl>
    <w:lvl w:ilvl="1" w:tplc="080A0019" w:tentative="1">
      <w:start w:val="1"/>
      <w:numFmt w:val="lowerLetter"/>
      <w:lvlText w:val="%2."/>
      <w:lvlJc w:val="left"/>
      <w:pPr>
        <w:ind w:left="4320" w:hanging="360"/>
      </w:pPr>
    </w:lvl>
    <w:lvl w:ilvl="2" w:tplc="080A001B" w:tentative="1">
      <w:start w:val="1"/>
      <w:numFmt w:val="lowerRoman"/>
      <w:lvlText w:val="%3."/>
      <w:lvlJc w:val="right"/>
      <w:pPr>
        <w:ind w:left="5040" w:hanging="180"/>
      </w:pPr>
    </w:lvl>
    <w:lvl w:ilvl="3" w:tplc="080A000F" w:tentative="1">
      <w:start w:val="1"/>
      <w:numFmt w:val="decimal"/>
      <w:lvlText w:val="%4."/>
      <w:lvlJc w:val="left"/>
      <w:pPr>
        <w:ind w:left="5760" w:hanging="360"/>
      </w:pPr>
    </w:lvl>
    <w:lvl w:ilvl="4" w:tplc="080A0019" w:tentative="1">
      <w:start w:val="1"/>
      <w:numFmt w:val="lowerLetter"/>
      <w:lvlText w:val="%5."/>
      <w:lvlJc w:val="left"/>
      <w:pPr>
        <w:ind w:left="6480" w:hanging="360"/>
      </w:pPr>
    </w:lvl>
    <w:lvl w:ilvl="5" w:tplc="080A001B" w:tentative="1">
      <w:start w:val="1"/>
      <w:numFmt w:val="lowerRoman"/>
      <w:lvlText w:val="%6."/>
      <w:lvlJc w:val="right"/>
      <w:pPr>
        <w:ind w:left="7200" w:hanging="180"/>
      </w:pPr>
    </w:lvl>
    <w:lvl w:ilvl="6" w:tplc="080A000F" w:tentative="1">
      <w:start w:val="1"/>
      <w:numFmt w:val="decimal"/>
      <w:lvlText w:val="%7."/>
      <w:lvlJc w:val="left"/>
      <w:pPr>
        <w:ind w:left="7920" w:hanging="360"/>
      </w:pPr>
    </w:lvl>
    <w:lvl w:ilvl="7" w:tplc="080A0019" w:tentative="1">
      <w:start w:val="1"/>
      <w:numFmt w:val="lowerLetter"/>
      <w:lvlText w:val="%8."/>
      <w:lvlJc w:val="left"/>
      <w:pPr>
        <w:ind w:left="8640" w:hanging="360"/>
      </w:pPr>
    </w:lvl>
    <w:lvl w:ilvl="8" w:tplc="08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3B974363"/>
    <w:multiLevelType w:val="hybridMultilevel"/>
    <w:tmpl w:val="C7D6D96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FD0D1F"/>
    <w:multiLevelType w:val="hybridMultilevel"/>
    <w:tmpl w:val="23FA933C"/>
    <w:lvl w:ilvl="0" w:tplc="A948B6B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665D38"/>
    <w:multiLevelType w:val="multilevel"/>
    <w:tmpl w:val="F9526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8B63FC"/>
    <w:multiLevelType w:val="hybridMultilevel"/>
    <w:tmpl w:val="87D8F39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AF3395"/>
    <w:multiLevelType w:val="hybridMultilevel"/>
    <w:tmpl w:val="8384F47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60777B"/>
    <w:multiLevelType w:val="hybridMultilevel"/>
    <w:tmpl w:val="04A473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6B0FCE"/>
    <w:multiLevelType w:val="hybridMultilevel"/>
    <w:tmpl w:val="87D8F39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7676C4"/>
    <w:multiLevelType w:val="hybridMultilevel"/>
    <w:tmpl w:val="1C2C29E6"/>
    <w:lvl w:ilvl="0" w:tplc="0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6EF90C8D"/>
    <w:multiLevelType w:val="hybridMultilevel"/>
    <w:tmpl w:val="3BA0BBBA"/>
    <w:lvl w:ilvl="0" w:tplc="080A000F">
      <w:start w:val="1"/>
      <w:numFmt w:val="decimal"/>
      <w:lvlText w:val="%1."/>
      <w:lvlJc w:val="left"/>
      <w:pPr>
        <w:ind w:left="3600" w:hanging="360"/>
      </w:pPr>
    </w:lvl>
    <w:lvl w:ilvl="1" w:tplc="080A0019" w:tentative="1">
      <w:start w:val="1"/>
      <w:numFmt w:val="lowerLetter"/>
      <w:lvlText w:val="%2."/>
      <w:lvlJc w:val="left"/>
      <w:pPr>
        <w:ind w:left="4320" w:hanging="360"/>
      </w:pPr>
    </w:lvl>
    <w:lvl w:ilvl="2" w:tplc="080A001B" w:tentative="1">
      <w:start w:val="1"/>
      <w:numFmt w:val="lowerRoman"/>
      <w:lvlText w:val="%3."/>
      <w:lvlJc w:val="right"/>
      <w:pPr>
        <w:ind w:left="5040" w:hanging="180"/>
      </w:pPr>
    </w:lvl>
    <w:lvl w:ilvl="3" w:tplc="080A000F" w:tentative="1">
      <w:start w:val="1"/>
      <w:numFmt w:val="decimal"/>
      <w:lvlText w:val="%4."/>
      <w:lvlJc w:val="left"/>
      <w:pPr>
        <w:ind w:left="5760" w:hanging="360"/>
      </w:pPr>
    </w:lvl>
    <w:lvl w:ilvl="4" w:tplc="080A0019" w:tentative="1">
      <w:start w:val="1"/>
      <w:numFmt w:val="lowerLetter"/>
      <w:lvlText w:val="%5."/>
      <w:lvlJc w:val="left"/>
      <w:pPr>
        <w:ind w:left="6480" w:hanging="360"/>
      </w:pPr>
    </w:lvl>
    <w:lvl w:ilvl="5" w:tplc="080A001B" w:tentative="1">
      <w:start w:val="1"/>
      <w:numFmt w:val="lowerRoman"/>
      <w:lvlText w:val="%6."/>
      <w:lvlJc w:val="right"/>
      <w:pPr>
        <w:ind w:left="7200" w:hanging="180"/>
      </w:pPr>
    </w:lvl>
    <w:lvl w:ilvl="6" w:tplc="080A000F" w:tentative="1">
      <w:start w:val="1"/>
      <w:numFmt w:val="decimal"/>
      <w:lvlText w:val="%7."/>
      <w:lvlJc w:val="left"/>
      <w:pPr>
        <w:ind w:left="7920" w:hanging="360"/>
      </w:pPr>
    </w:lvl>
    <w:lvl w:ilvl="7" w:tplc="080A0019" w:tentative="1">
      <w:start w:val="1"/>
      <w:numFmt w:val="lowerLetter"/>
      <w:lvlText w:val="%8."/>
      <w:lvlJc w:val="left"/>
      <w:pPr>
        <w:ind w:left="8640" w:hanging="360"/>
      </w:pPr>
    </w:lvl>
    <w:lvl w:ilvl="8" w:tplc="08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6" w15:restartNumberingAfterBreak="0">
    <w:nsid w:val="6F085FF1"/>
    <w:multiLevelType w:val="hybridMultilevel"/>
    <w:tmpl w:val="E54AFF7C"/>
    <w:lvl w:ilvl="0" w:tplc="0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7080229D"/>
    <w:multiLevelType w:val="hybridMultilevel"/>
    <w:tmpl w:val="6280548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73EC0153"/>
    <w:multiLevelType w:val="hybridMultilevel"/>
    <w:tmpl w:val="19AE8B94"/>
    <w:lvl w:ilvl="0" w:tplc="080A000F">
      <w:start w:val="1"/>
      <w:numFmt w:val="decimal"/>
      <w:lvlText w:val="%1."/>
      <w:lvlJc w:val="left"/>
      <w:pPr>
        <w:ind w:left="3600" w:hanging="360"/>
      </w:pPr>
    </w:lvl>
    <w:lvl w:ilvl="1" w:tplc="080A0019" w:tentative="1">
      <w:start w:val="1"/>
      <w:numFmt w:val="lowerLetter"/>
      <w:lvlText w:val="%2."/>
      <w:lvlJc w:val="left"/>
      <w:pPr>
        <w:ind w:left="4320" w:hanging="360"/>
      </w:pPr>
    </w:lvl>
    <w:lvl w:ilvl="2" w:tplc="080A001B" w:tentative="1">
      <w:start w:val="1"/>
      <w:numFmt w:val="lowerRoman"/>
      <w:lvlText w:val="%3."/>
      <w:lvlJc w:val="right"/>
      <w:pPr>
        <w:ind w:left="5040" w:hanging="180"/>
      </w:pPr>
    </w:lvl>
    <w:lvl w:ilvl="3" w:tplc="080A000F" w:tentative="1">
      <w:start w:val="1"/>
      <w:numFmt w:val="decimal"/>
      <w:lvlText w:val="%4."/>
      <w:lvlJc w:val="left"/>
      <w:pPr>
        <w:ind w:left="5760" w:hanging="360"/>
      </w:pPr>
    </w:lvl>
    <w:lvl w:ilvl="4" w:tplc="080A0019" w:tentative="1">
      <w:start w:val="1"/>
      <w:numFmt w:val="lowerLetter"/>
      <w:lvlText w:val="%5."/>
      <w:lvlJc w:val="left"/>
      <w:pPr>
        <w:ind w:left="6480" w:hanging="360"/>
      </w:pPr>
    </w:lvl>
    <w:lvl w:ilvl="5" w:tplc="080A001B" w:tentative="1">
      <w:start w:val="1"/>
      <w:numFmt w:val="lowerRoman"/>
      <w:lvlText w:val="%6."/>
      <w:lvlJc w:val="right"/>
      <w:pPr>
        <w:ind w:left="7200" w:hanging="180"/>
      </w:pPr>
    </w:lvl>
    <w:lvl w:ilvl="6" w:tplc="080A000F" w:tentative="1">
      <w:start w:val="1"/>
      <w:numFmt w:val="decimal"/>
      <w:lvlText w:val="%7."/>
      <w:lvlJc w:val="left"/>
      <w:pPr>
        <w:ind w:left="7920" w:hanging="360"/>
      </w:pPr>
    </w:lvl>
    <w:lvl w:ilvl="7" w:tplc="080A0019" w:tentative="1">
      <w:start w:val="1"/>
      <w:numFmt w:val="lowerLetter"/>
      <w:lvlText w:val="%8."/>
      <w:lvlJc w:val="left"/>
      <w:pPr>
        <w:ind w:left="8640" w:hanging="360"/>
      </w:pPr>
    </w:lvl>
    <w:lvl w:ilvl="8" w:tplc="08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9" w15:restartNumberingAfterBreak="0">
    <w:nsid w:val="7EF01978"/>
    <w:multiLevelType w:val="hybridMultilevel"/>
    <w:tmpl w:val="8F4616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9"/>
  </w:num>
  <w:num w:numId="3">
    <w:abstractNumId w:val="15"/>
  </w:num>
  <w:num w:numId="4">
    <w:abstractNumId w:val="7"/>
  </w:num>
  <w:num w:numId="5">
    <w:abstractNumId w:val="14"/>
  </w:num>
  <w:num w:numId="6">
    <w:abstractNumId w:val="16"/>
  </w:num>
  <w:num w:numId="7">
    <w:abstractNumId w:val="11"/>
  </w:num>
  <w:num w:numId="8">
    <w:abstractNumId w:val="12"/>
  </w:num>
  <w:num w:numId="9">
    <w:abstractNumId w:val="18"/>
  </w:num>
  <w:num w:numId="10">
    <w:abstractNumId w:val="6"/>
  </w:num>
  <w:num w:numId="11">
    <w:abstractNumId w:val="4"/>
  </w:num>
  <w:num w:numId="12">
    <w:abstractNumId w:val="1"/>
  </w:num>
  <w:num w:numId="13">
    <w:abstractNumId w:val="9"/>
  </w:num>
  <w:num w:numId="14">
    <w:abstractNumId w:val="9"/>
  </w:num>
  <w:num w:numId="15">
    <w:abstractNumId w:val="10"/>
  </w:num>
  <w:num w:numId="16">
    <w:abstractNumId w:val="17"/>
  </w:num>
  <w:num w:numId="17">
    <w:abstractNumId w:val="0"/>
  </w:num>
  <w:num w:numId="18">
    <w:abstractNumId w:val="13"/>
  </w:num>
  <w:num w:numId="19">
    <w:abstractNumId w:val="8"/>
  </w:num>
  <w:num w:numId="20">
    <w:abstractNumId w:val="5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2417"/>
    <w:rsid w:val="0000341B"/>
    <w:rsid w:val="00005323"/>
    <w:rsid w:val="00016777"/>
    <w:rsid w:val="00021FEE"/>
    <w:rsid w:val="00030792"/>
    <w:rsid w:val="000430F4"/>
    <w:rsid w:val="00045054"/>
    <w:rsid w:val="00065669"/>
    <w:rsid w:val="00074F4B"/>
    <w:rsid w:val="000769FE"/>
    <w:rsid w:val="00082063"/>
    <w:rsid w:val="00093F40"/>
    <w:rsid w:val="00094C8A"/>
    <w:rsid w:val="000D794D"/>
    <w:rsid w:val="000E2A3C"/>
    <w:rsid w:val="000F6DEE"/>
    <w:rsid w:val="00101D07"/>
    <w:rsid w:val="00117855"/>
    <w:rsid w:val="0013784D"/>
    <w:rsid w:val="00141EDC"/>
    <w:rsid w:val="001445A7"/>
    <w:rsid w:val="00155CE1"/>
    <w:rsid w:val="00156132"/>
    <w:rsid w:val="00162F3D"/>
    <w:rsid w:val="00163EC1"/>
    <w:rsid w:val="00173012"/>
    <w:rsid w:val="00176C3F"/>
    <w:rsid w:val="00181797"/>
    <w:rsid w:val="001849C9"/>
    <w:rsid w:val="00185518"/>
    <w:rsid w:val="00186922"/>
    <w:rsid w:val="00195CEA"/>
    <w:rsid w:val="001B279D"/>
    <w:rsid w:val="001C430C"/>
    <w:rsid w:val="001C7CC3"/>
    <w:rsid w:val="001D0CEF"/>
    <w:rsid w:val="001D57BA"/>
    <w:rsid w:val="001E47C8"/>
    <w:rsid w:val="001F363F"/>
    <w:rsid w:val="001F7283"/>
    <w:rsid w:val="0021340D"/>
    <w:rsid w:val="00220F7C"/>
    <w:rsid w:val="00222D79"/>
    <w:rsid w:val="00232DD3"/>
    <w:rsid w:val="00241385"/>
    <w:rsid w:val="00284D61"/>
    <w:rsid w:val="00292F77"/>
    <w:rsid w:val="002A00B7"/>
    <w:rsid w:val="002A7667"/>
    <w:rsid w:val="002A7DA7"/>
    <w:rsid w:val="002B3124"/>
    <w:rsid w:val="002B5817"/>
    <w:rsid w:val="002B66E7"/>
    <w:rsid w:val="002C1BDA"/>
    <w:rsid w:val="002C523D"/>
    <w:rsid w:val="002D7C44"/>
    <w:rsid w:val="002D7D56"/>
    <w:rsid w:val="002E0A80"/>
    <w:rsid w:val="002E4B31"/>
    <w:rsid w:val="003003CD"/>
    <w:rsid w:val="003040EE"/>
    <w:rsid w:val="0033460F"/>
    <w:rsid w:val="00340D21"/>
    <w:rsid w:val="00343B23"/>
    <w:rsid w:val="00343B3A"/>
    <w:rsid w:val="0034519A"/>
    <w:rsid w:val="00364370"/>
    <w:rsid w:val="003707DF"/>
    <w:rsid w:val="00375203"/>
    <w:rsid w:val="0039099A"/>
    <w:rsid w:val="003929FC"/>
    <w:rsid w:val="003C66BB"/>
    <w:rsid w:val="003C6F1A"/>
    <w:rsid w:val="003C7469"/>
    <w:rsid w:val="003E0C0B"/>
    <w:rsid w:val="003E30B9"/>
    <w:rsid w:val="003F28FE"/>
    <w:rsid w:val="00404487"/>
    <w:rsid w:val="004051C4"/>
    <w:rsid w:val="0040765D"/>
    <w:rsid w:val="00410058"/>
    <w:rsid w:val="004132BB"/>
    <w:rsid w:val="0041532A"/>
    <w:rsid w:val="0043172B"/>
    <w:rsid w:val="00436505"/>
    <w:rsid w:val="00444E2A"/>
    <w:rsid w:val="0045002B"/>
    <w:rsid w:val="00462718"/>
    <w:rsid w:val="00462E4A"/>
    <w:rsid w:val="004653BE"/>
    <w:rsid w:val="0047145E"/>
    <w:rsid w:val="00481381"/>
    <w:rsid w:val="00481F6B"/>
    <w:rsid w:val="004962B3"/>
    <w:rsid w:val="004A00B0"/>
    <w:rsid w:val="004A6B1D"/>
    <w:rsid w:val="004A7941"/>
    <w:rsid w:val="004B15F7"/>
    <w:rsid w:val="004B3E56"/>
    <w:rsid w:val="004B4CD7"/>
    <w:rsid w:val="004B69AE"/>
    <w:rsid w:val="004C138E"/>
    <w:rsid w:val="004C6542"/>
    <w:rsid w:val="004E2E67"/>
    <w:rsid w:val="004E3B17"/>
    <w:rsid w:val="004F00EF"/>
    <w:rsid w:val="00515A1B"/>
    <w:rsid w:val="00515B33"/>
    <w:rsid w:val="00522D70"/>
    <w:rsid w:val="00532D58"/>
    <w:rsid w:val="005339A7"/>
    <w:rsid w:val="00541B8E"/>
    <w:rsid w:val="005522E7"/>
    <w:rsid w:val="005726F0"/>
    <w:rsid w:val="00573BA3"/>
    <w:rsid w:val="00575A61"/>
    <w:rsid w:val="005774F2"/>
    <w:rsid w:val="0058261F"/>
    <w:rsid w:val="00582EF2"/>
    <w:rsid w:val="005972A0"/>
    <w:rsid w:val="005B4002"/>
    <w:rsid w:val="005B7546"/>
    <w:rsid w:val="005B7B78"/>
    <w:rsid w:val="005D628B"/>
    <w:rsid w:val="005E21EB"/>
    <w:rsid w:val="005F048F"/>
    <w:rsid w:val="005F4EA2"/>
    <w:rsid w:val="005F553E"/>
    <w:rsid w:val="00600330"/>
    <w:rsid w:val="00603077"/>
    <w:rsid w:val="006209C2"/>
    <w:rsid w:val="00620A72"/>
    <w:rsid w:val="00624D8F"/>
    <w:rsid w:val="0062521C"/>
    <w:rsid w:val="00627150"/>
    <w:rsid w:val="006318DC"/>
    <w:rsid w:val="00653D8E"/>
    <w:rsid w:val="0065542A"/>
    <w:rsid w:val="00664D79"/>
    <w:rsid w:val="0066531B"/>
    <w:rsid w:val="00670E6C"/>
    <w:rsid w:val="00680B55"/>
    <w:rsid w:val="00681014"/>
    <w:rsid w:val="006819EA"/>
    <w:rsid w:val="00681D4E"/>
    <w:rsid w:val="006821C1"/>
    <w:rsid w:val="00695AA7"/>
    <w:rsid w:val="006B1B61"/>
    <w:rsid w:val="006C0B72"/>
    <w:rsid w:val="006E02F4"/>
    <w:rsid w:val="006E2918"/>
    <w:rsid w:val="00701243"/>
    <w:rsid w:val="007018D3"/>
    <w:rsid w:val="007061F4"/>
    <w:rsid w:val="00715661"/>
    <w:rsid w:val="007346B6"/>
    <w:rsid w:val="00745D02"/>
    <w:rsid w:val="00767CB2"/>
    <w:rsid w:val="007717CC"/>
    <w:rsid w:val="00775775"/>
    <w:rsid w:val="007819B1"/>
    <w:rsid w:val="00793623"/>
    <w:rsid w:val="00794563"/>
    <w:rsid w:val="0079732E"/>
    <w:rsid w:val="007A1E56"/>
    <w:rsid w:val="007A7005"/>
    <w:rsid w:val="007C0381"/>
    <w:rsid w:val="007D1183"/>
    <w:rsid w:val="007D4109"/>
    <w:rsid w:val="007E5B77"/>
    <w:rsid w:val="007F39B7"/>
    <w:rsid w:val="007F50E7"/>
    <w:rsid w:val="0080489C"/>
    <w:rsid w:val="00804AE4"/>
    <w:rsid w:val="00806BCB"/>
    <w:rsid w:val="00806C35"/>
    <w:rsid w:val="00811F4C"/>
    <w:rsid w:val="00837A73"/>
    <w:rsid w:val="0084083C"/>
    <w:rsid w:val="00880098"/>
    <w:rsid w:val="0088545C"/>
    <w:rsid w:val="00891F19"/>
    <w:rsid w:val="00895D07"/>
    <w:rsid w:val="0089659E"/>
    <w:rsid w:val="008B2991"/>
    <w:rsid w:val="008B6B2A"/>
    <w:rsid w:val="008D4D07"/>
    <w:rsid w:val="008D565B"/>
    <w:rsid w:val="008E1CD5"/>
    <w:rsid w:val="008E3507"/>
    <w:rsid w:val="008F4BA2"/>
    <w:rsid w:val="008F4F9E"/>
    <w:rsid w:val="00906D5F"/>
    <w:rsid w:val="00914698"/>
    <w:rsid w:val="0091744C"/>
    <w:rsid w:val="0092220B"/>
    <w:rsid w:val="00923D0D"/>
    <w:rsid w:val="00937089"/>
    <w:rsid w:val="009370CB"/>
    <w:rsid w:val="009474EF"/>
    <w:rsid w:val="009510F3"/>
    <w:rsid w:val="00953726"/>
    <w:rsid w:val="00984263"/>
    <w:rsid w:val="00986FCA"/>
    <w:rsid w:val="009A54A3"/>
    <w:rsid w:val="009A59ED"/>
    <w:rsid w:val="009A70A1"/>
    <w:rsid w:val="009C100A"/>
    <w:rsid w:val="009E0696"/>
    <w:rsid w:val="009F1D78"/>
    <w:rsid w:val="009F2417"/>
    <w:rsid w:val="009F67F1"/>
    <w:rsid w:val="00A11B76"/>
    <w:rsid w:val="00A2477F"/>
    <w:rsid w:val="00A3362E"/>
    <w:rsid w:val="00A70B75"/>
    <w:rsid w:val="00A73903"/>
    <w:rsid w:val="00A84B64"/>
    <w:rsid w:val="00A918B3"/>
    <w:rsid w:val="00AA23B5"/>
    <w:rsid w:val="00AA6E22"/>
    <w:rsid w:val="00AC0CEE"/>
    <w:rsid w:val="00AC2498"/>
    <w:rsid w:val="00AC2CB9"/>
    <w:rsid w:val="00AE7115"/>
    <w:rsid w:val="00AE7279"/>
    <w:rsid w:val="00AF2C5E"/>
    <w:rsid w:val="00B052B4"/>
    <w:rsid w:val="00B425A7"/>
    <w:rsid w:val="00B45A62"/>
    <w:rsid w:val="00B4610F"/>
    <w:rsid w:val="00B50688"/>
    <w:rsid w:val="00B5076A"/>
    <w:rsid w:val="00B66514"/>
    <w:rsid w:val="00B708CD"/>
    <w:rsid w:val="00B71BD7"/>
    <w:rsid w:val="00B759F2"/>
    <w:rsid w:val="00B86761"/>
    <w:rsid w:val="00BA39CE"/>
    <w:rsid w:val="00BA6771"/>
    <w:rsid w:val="00BB5473"/>
    <w:rsid w:val="00BB7E85"/>
    <w:rsid w:val="00BE0861"/>
    <w:rsid w:val="00BE280F"/>
    <w:rsid w:val="00BF4D56"/>
    <w:rsid w:val="00C00698"/>
    <w:rsid w:val="00C011DA"/>
    <w:rsid w:val="00C044B5"/>
    <w:rsid w:val="00C06392"/>
    <w:rsid w:val="00C10D9E"/>
    <w:rsid w:val="00C22C3C"/>
    <w:rsid w:val="00C32670"/>
    <w:rsid w:val="00C5631C"/>
    <w:rsid w:val="00C73DB0"/>
    <w:rsid w:val="00C77E10"/>
    <w:rsid w:val="00C81E51"/>
    <w:rsid w:val="00CA6BE0"/>
    <w:rsid w:val="00CC2D30"/>
    <w:rsid w:val="00CC5672"/>
    <w:rsid w:val="00CD04C3"/>
    <w:rsid w:val="00CD3ADC"/>
    <w:rsid w:val="00CE1A1F"/>
    <w:rsid w:val="00CF477A"/>
    <w:rsid w:val="00CF6C5A"/>
    <w:rsid w:val="00D00CD7"/>
    <w:rsid w:val="00D34932"/>
    <w:rsid w:val="00D378AB"/>
    <w:rsid w:val="00D4502F"/>
    <w:rsid w:val="00D46035"/>
    <w:rsid w:val="00D516F1"/>
    <w:rsid w:val="00D52682"/>
    <w:rsid w:val="00D632C3"/>
    <w:rsid w:val="00D64EEB"/>
    <w:rsid w:val="00D7062E"/>
    <w:rsid w:val="00D7745B"/>
    <w:rsid w:val="00D80F3A"/>
    <w:rsid w:val="00D877BF"/>
    <w:rsid w:val="00DB511D"/>
    <w:rsid w:val="00DC79AE"/>
    <w:rsid w:val="00DD07CB"/>
    <w:rsid w:val="00DD4430"/>
    <w:rsid w:val="00DE6A46"/>
    <w:rsid w:val="00DF1A94"/>
    <w:rsid w:val="00DF26DE"/>
    <w:rsid w:val="00E053E0"/>
    <w:rsid w:val="00E071F9"/>
    <w:rsid w:val="00E30068"/>
    <w:rsid w:val="00E32190"/>
    <w:rsid w:val="00E3548B"/>
    <w:rsid w:val="00E4437F"/>
    <w:rsid w:val="00E4578B"/>
    <w:rsid w:val="00E45A41"/>
    <w:rsid w:val="00E527BC"/>
    <w:rsid w:val="00E52944"/>
    <w:rsid w:val="00E529EE"/>
    <w:rsid w:val="00E56675"/>
    <w:rsid w:val="00E567D1"/>
    <w:rsid w:val="00E577C1"/>
    <w:rsid w:val="00E716A7"/>
    <w:rsid w:val="00E86F7F"/>
    <w:rsid w:val="00E9695B"/>
    <w:rsid w:val="00EA23D1"/>
    <w:rsid w:val="00EA49DB"/>
    <w:rsid w:val="00EA49F0"/>
    <w:rsid w:val="00EA4D05"/>
    <w:rsid w:val="00EB2B1E"/>
    <w:rsid w:val="00EB3E8F"/>
    <w:rsid w:val="00EC0AF4"/>
    <w:rsid w:val="00EE30A6"/>
    <w:rsid w:val="00EE55BD"/>
    <w:rsid w:val="00EE7BA0"/>
    <w:rsid w:val="00EF1770"/>
    <w:rsid w:val="00EF3D2F"/>
    <w:rsid w:val="00F01F74"/>
    <w:rsid w:val="00F51A1F"/>
    <w:rsid w:val="00F86666"/>
    <w:rsid w:val="00F876BB"/>
    <w:rsid w:val="00F9105C"/>
    <w:rsid w:val="00F94657"/>
    <w:rsid w:val="00F95776"/>
    <w:rsid w:val="00FA62C5"/>
    <w:rsid w:val="00FA68B5"/>
    <w:rsid w:val="00FB2E52"/>
    <w:rsid w:val="00FC074B"/>
    <w:rsid w:val="00FC4E31"/>
    <w:rsid w:val="00FD01C2"/>
    <w:rsid w:val="00FD25CD"/>
    <w:rsid w:val="00FE11D0"/>
    <w:rsid w:val="00FF1AE1"/>
    <w:rsid w:val="02EA7599"/>
    <w:rsid w:val="04289043"/>
    <w:rsid w:val="0999BF10"/>
    <w:rsid w:val="0D222434"/>
    <w:rsid w:val="1420C260"/>
    <w:rsid w:val="1D502831"/>
    <w:rsid w:val="239CB994"/>
    <w:rsid w:val="25731A19"/>
    <w:rsid w:val="2676477F"/>
    <w:rsid w:val="28591A0E"/>
    <w:rsid w:val="288B5630"/>
    <w:rsid w:val="28AA8BA3"/>
    <w:rsid w:val="2E870FAC"/>
    <w:rsid w:val="2EEAB3A2"/>
    <w:rsid w:val="2F8E9A0D"/>
    <w:rsid w:val="315015B6"/>
    <w:rsid w:val="350B2002"/>
    <w:rsid w:val="351108C1"/>
    <w:rsid w:val="3AEE3802"/>
    <w:rsid w:val="3C18D6B5"/>
    <w:rsid w:val="3C4DE5C1"/>
    <w:rsid w:val="408619DC"/>
    <w:rsid w:val="40D9CB59"/>
    <w:rsid w:val="40E7047C"/>
    <w:rsid w:val="43B7B217"/>
    <w:rsid w:val="4D078E3C"/>
    <w:rsid w:val="5171E00E"/>
    <w:rsid w:val="538BB832"/>
    <w:rsid w:val="5831DC75"/>
    <w:rsid w:val="5B8615D6"/>
    <w:rsid w:val="641597A7"/>
    <w:rsid w:val="641E55C2"/>
    <w:rsid w:val="67377152"/>
    <w:rsid w:val="682EFFC0"/>
    <w:rsid w:val="68B66051"/>
    <w:rsid w:val="69F13C7A"/>
    <w:rsid w:val="6A722E24"/>
    <w:rsid w:val="6B412E4D"/>
    <w:rsid w:val="6BE79B96"/>
    <w:rsid w:val="6C4D3D24"/>
    <w:rsid w:val="75911695"/>
    <w:rsid w:val="759C261D"/>
    <w:rsid w:val="75CDE3BC"/>
    <w:rsid w:val="76186569"/>
    <w:rsid w:val="77949D04"/>
    <w:rsid w:val="77CB4E97"/>
    <w:rsid w:val="7C82DAE3"/>
    <w:rsid w:val="7CE80DD2"/>
    <w:rsid w:val="7D36F141"/>
    <w:rsid w:val="7EF7D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F2A824"/>
  <w15:chartTrackingRefBased/>
  <w15:docId w15:val="{072118CF-3323-4B13-AB5B-D94445983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669"/>
    <w:pPr>
      <w:spacing w:after="0"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4B69AE"/>
    <w:pPr>
      <w:keepNext/>
      <w:keepLines/>
      <w:spacing w:before="240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semiHidden/>
    <w:unhideWhenUsed/>
    <w:qFormat/>
    <w:rsid w:val="00E577C1"/>
    <w:pPr>
      <w:keepNext/>
      <w:keepLines/>
      <w:spacing w:before="40"/>
      <w:jc w:val="center"/>
      <w:outlineLvl w:val="1"/>
    </w:pPr>
    <w:rPr>
      <w:rFonts w:eastAsiaTheme="majorEastAsia" w:cstheme="majorBidi"/>
      <w:b/>
      <w:i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4-nfasis5">
    <w:name w:val="Grid Table 4 Accent 5"/>
    <w:basedOn w:val="Tablanormal"/>
    <w:uiPriority w:val="49"/>
    <w:rsid w:val="004E2E67"/>
    <w:pPr>
      <w:spacing w:after="0" w:line="240" w:lineRule="auto"/>
    </w:pPr>
    <w:rPr>
      <w:rFonts w:ascii="Arial" w:hAnsi="Arial" w:cs="Arial"/>
      <w:sz w:val="36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4B69AE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4E2E67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2E67"/>
  </w:style>
  <w:style w:type="paragraph" w:styleId="Piedepgina">
    <w:name w:val="footer"/>
    <w:basedOn w:val="Normal"/>
    <w:link w:val="PiedepginaCar"/>
    <w:uiPriority w:val="99"/>
    <w:unhideWhenUsed/>
    <w:rsid w:val="004E2E67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2E67"/>
  </w:style>
  <w:style w:type="paragraph" w:styleId="TtuloTDC">
    <w:name w:val="TOC Heading"/>
    <w:basedOn w:val="Ttulo1"/>
    <w:next w:val="Normal"/>
    <w:uiPriority w:val="39"/>
    <w:unhideWhenUsed/>
    <w:qFormat/>
    <w:rsid w:val="004E2E67"/>
    <w:pPr>
      <w:spacing w:line="259" w:lineRule="auto"/>
      <w:outlineLvl w:val="9"/>
    </w:pPr>
    <w:rPr>
      <w:rFonts w:asciiTheme="majorHAnsi" w:hAnsiTheme="majorHAnsi"/>
      <w:b w:val="0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4E2E6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E2E6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4E2E67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FC074B"/>
    <w:rPr>
      <w:color w:val="808080"/>
    </w:rPr>
  </w:style>
  <w:style w:type="paragraph" w:styleId="Descripcin">
    <w:name w:val="caption"/>
    <w:basedOn w:val="Normal"/>
    <w:next w:val="Normal"/>
    <w:uiPriority w:val="35"/>
    <w:unhideWhenUsed/>
    <w:qFormat/>
    <w:rsid w:val="00D64EE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4437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437F"/>
    <w:rPr>
      <w:rFonts w:ascii="Segoe UI" w:hAnsi="Segoe UI" w:cs="Segoe UI"/>
      <w:color w:val="000000" w:themeColor="text1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7C1"/>
    <w:rPr>
      <w:rFonts w:ascii="Arial" w:eastAsiaTheme="majorEastAsia" w:hAnsi="Arial" w:cstheme="majorBidi"/>
      <w:b/>
      <w:i/>
      <w:color w:val="000000" w:themeColor="text1"/>
      <w:sz w:val="3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43172B"/>
    <w:pPr>
      <w:spacing w:line="240" w:lineRule="auto"/>
      <w:contextualSpacing/>
      <w:jc w:val="center"/>
    </w:pPr>
    <w:rPr>
      <w:rFonts w:eastAsiaTheme="majorEastAsia" w:cstheme="majorBidi"/>
      <w:b/>
      <w:color w:val="2F5496" w:themeColor="accent1" w:themeShade="BF"/>
      <w:spacing w:val="-10"/>
      <w:kern w:val="28"/>
      <w:sz w:val="3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3172B"/>
    <w:rPr>
      <w:rFonts w:ascii="Arial" w:eastAsiaTheme="majorEastAsia" w:hAnsi="Arial" w:cstheme="majorBidi"/>
      <w:b/>
      <w:color w:val="2F5496" w:themeColor="accent1" w:themeShade="BF"/>
      <w:spacing w:val="-10"/>
      <w:kern w:val="28"/>
      <w:sz w:val="36"/>
      <w:szCs w:val="56"/>
    </w:rPr>
  </w:style>
  <w:style w:type="paragraph" w:styleId="Sinespaciado">
    <w:name w:val="No Spacing"/>
    <w:uiPriority w:val="1"/>
    <w:qFormat/>
    <w:rsid w:val="00462718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table" w:styleId="Tablaconcuadrcula">
    <w:name w:val="Table Grid"/>
    <w:basedOn w:val="Tablanormal"/>
    <w:uiPriority w:val="39"/>
    <w:rsid w:val="00FA68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B69A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4B69AE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A11B76"/>
    <w:rPr>
      <w:color w:val="605E5C"/>
      <w:shd w:val="clear" w:color="auto" w:fill="E1DFDD"/>
    </w:rPr>
  </w:style>
  <w:style w:type="character" w:customStyle="1" w:styleId="sc21">
    <w:name w:val="sc21"/>
    <w:basedOn w:val="Fuentedeprrafopredeter"/>
    <w:rsid w:val="00DF1A9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61">
    <w:name w:val="sc161"/>
    <w:basedOn w:val="Fuentedeprrafopredeter"/>
    <w:rsid w:val="00DF1A9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Fuentedeprrafopredeter"/>
    <w:rsid w:val="00DF1A9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Fuentedeprrafopredeter"/>
    <w:rsid w:val="00DF1A9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uentedeprrafopredeter"/>
    <w:rsid w:val="00DF1A9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Fuentedeprrafopredeter"/>
    <w:rsid w:val="00DF1A9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Fuentedeprrafopredeter"/>
    <w:rsid w:val="00DF1A9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31">
    <w:name w:val="sc31"/>
    <w:basedOn w:val="Fuentedeprrafopredeter"/>
    <w:rsid w:val="00906D5F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91">
    <w:name w:val="sc91"/>
    <w:basedOn w:val="Fuentedeprrafopredeter"/>
    <w:rsid w:val="00906D5F"/>
    <w:rPr>
      <w:rFonts w:ascii="Courier New" w:hAnsi="Courier New" w:cs="Courier New" w:hint="default"/>
      <w:color w:val="804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0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5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701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3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1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0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ardo\OneDrive%20-%20Universidad%20Autonoma%20de%20Nuevo%20Le&#243;n\Documents\Carrera\Portadas\PortadaIndividual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B9CD66EC69FB4AAEB7DE69A1297D0A" ma:contentTypeVersion="14" ma:contentTypeDescription="Create a new document." ma:contentTypeScope="" ma:versionID="358dad5d2cad83a9936b5bc9b602bfa2">
  <xsd:schema xmlns:xsd="http://www.w3.org/2001/XMLSchema" xmlns:xs="http://www.w3.org/2001/XMLSchema" xmlns:p="http://schemas.microsoft.com/office/2006/metadata/properties" xmlns:ns3="699ca698-c614-4bcf-9d51-7193caffc2c9" xmlns:ns4="c38bc267-ed46-466e-8c39-8778ad6ba955" targetNamespace="http://schemas.microsoft.com/office/2006/metadata/properties" ma:root="true" ma:fieldsID="538cecca4c419e4e8dfd869b94c5ac15" ns3:_="" ns4:_="">
    <xsd:import namespace="699ca698-c614-4bcf-9d51-7193caffc2c9"/>
    <xsd:import namespace="c38bc267-ed46-466e-8c39-8778ad6ba95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9ca698-c614-4bcf-9d51-7193caffc2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8bc267-ed46-466e-8c39-8778ad6ba95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3D5DC6-4344-4863-AB73-42ACC5AC016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0E8AE11-D7AC-4B97-84AB-F00AA750273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0D0F42D-C2CF-434E-8299-D65F24B048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9ca698-c614-4bcf-9d51-7193caffc2c9"/>
    <ds:schemaRef ds:uri="c38bc267-ed46-466e-8c39-8778ad6ba9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277163D-F78A-4C4D-A4AE-AEA7CDD0312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PortadaIndividual.dotx</Template>
  <TotalTime>569</TotalTime>
  <Pages>8</Pages>
  <Words>671</Words>
  <Characters>3695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EVRV</dc:creator>
  <cp:keywords/>
  <dc:description/>
  <cp:lastModifiedBy>EDUARDO VICENTE REYNA VILLELA</cp:lastModifiedBy>
  <cp:revision>165</cp:revision>
  <cp:lastPrinted>2021-10-08T02:08:00Z</cp:lastPrinted>
  <dcterms:created xsi:type="dcterms:W3CDTF">2021-07-20T20:20:00Z</dcterms:created>
  <dcterms:modified xsi:type="dcterms:W3CDTF">2021-10-08T02:08:00Z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0x0101007EB9CD66EC69FB4AAEB7DE69A1297D0A</vt:lpwstr>
  </property>
</Properties>
</file>